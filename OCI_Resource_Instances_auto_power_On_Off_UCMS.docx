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2D872" w14:textId="51B42E29" w:rsidR="001E2F55" w:rsidRDefault="001E2F55" w:rsidP="00DA5555">
      <w:pPr>
        <w:pStyle w:val="WPDocumentSubtitle"/>
      </w:pPr>
      <w:bookmarkStart w:id="0" w:name="_Hlk140140048"/>
      <w:bookmarkEnd w:id="0"/>
    </w:p>
    <w:p w14:paraId="6BA5139C" w14:textId="1623534B" w:rsidR="00DA5555" w:rsidRPr="002A7D77" w:rsidRDefault="00DA5555" w:rsidP="003F73DE">
      <w:pPr>
        <w:pStyle w:val="CoverText2"/>
        <w:rPr>
          <w:lang w:val="en-GB"/>
        </w:rPr>
      </w:pPr>
      <w:r w:rsidRPr="00DA5555">
        <w:rPr>
          <w:noProof/>
          <w:color w:val="000000"/>
          <w:sz w:val="22"/>
          <w:szCs w:val="20"/>
          <w:lang w:val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3F2EB9" wp14:editId="0AF65EF0">
                <wp:simplePos x="0" y="0"/>
                <wp:positionH relativeFrom="page">
                  <wp:align>right</wp:align>
                </wp:positionH>
                <wp:positionV relativeFrom="paragraph">
                  <wp:posOffset>1758950</wp:posOffset>
                </wp:positionV>
                <wp:extent cx="7560000" cy="7772400"/>
                <wp:effectExtent l="0" t="0" r="3175" b="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0" cy="7772400"/>
                          <a:chOff x="0" y="0"/>
                          <a:chExt cx="7560000" cy="7772400"/>
                        </a:xfrm>
                      </wpg:grpSpPr>
                      <wpg:grpSp>
                        <wpg:cNvPr id="101" name="Group 101"/>
                        <wpg:cNvGrpSpPr/>
                        <wpg:grpSpPr>
                          <a:xfrm>
                            <a:off x="0" y="914400"/>
                            <a:ext cx="7560000" cy="6858000"/>
                            <a:chOff x="0" y="0"/>
                            <a:chExt cx="7772400" cy="6858000"/>
                          </a:xfrm>
                        </wpg:grpSpPr>
                        <wps:wsp>
                          <wps:cNvPr id="102" name="Rectangle 102"/>
                          <wps:cNvSpPr/>
                          <wps:spPr>
                            <a:xfrm>
                              <a:off x="0" y="0"/>
                              <a:ext cx="7772400" cy="6858000"/>
                            </a:xfrm>
                            <a:prstGeom prst="rect">
                              <a:avLst/>
                            </a:prstGeom>
                            <a:solidFill>
                              <a:srgbClr val="D9D9D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Text Box 103"/>
                          <wps:cNvSpPr txBox="1"/>
                          <wps:spPr>
                            <a:xfrm>
                              <a:off x="914400" y="3077154"/>
                              <a:ext cx="5963478" cy="6997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D9B575" w14:textId="6C45A4EC" w:rsidR="00DA5555" w:rsidRPr="00DA5555" w:rsidRDefault="00DA5555" w:rsidP="00DA5555">
                                <w:pPr>
                                  <w:jc w:val="center"/>
                                  <w:rPr>
                                    <w:color w:val="FFFFF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4" name="Group 104"/>
                        <wpg:cNvGrpSpPr/>
                        <wpg:grpSpPr>
                          <a:xfrm>
                            <a:off x="906780" y="0"/>
                            <a:ext cx="4443984" cy="3200400"/>
                            <a:chOff x="0" y="0"/>
                            <a:chExt cx="4443984" cy="3200400"/>
                          </a:xfrm>
                        </wpg:grpSpPr>
                        <wps:wsp>
                          <wps:cNvPr id="105" name="Rectangle: Single Corner Rounded 105"/>
                          <wps:cNvSpPr/>
                          <wps:spPr>
                            <a:xfrm>
                              <a:off x="0" y="0"/>
                              <a:ext cx="4443984" cy="3200400"/>
                            </a:xfrm>
                            <a:prstGeom prst="round1Rect">
                              <a:avLst/>
                            </a:prstGeom>
                            <a:solidFill>
                              <a:srgbClr val="5F249F"/>
                            </a:solidFill>
                            <a:ln w="12700" cap="flat" cmpd="sng" algn="ctr">
                              <a:solidFill>
                                <a:srgbClr val="63666A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Text Box 106"/>
                          <wps:cNvSpPr txBox="1"/>
                          <wps:spPr>
                            <a:xfrm>
                              <a:off x="298748" y="391143"/>
                              <a:ext cx="3708709" cy="24083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F016B0" w14:textId="09479CE9" w:rsidR="00E27ECE" w:rsidRPr="007A345C" w:rsidRDefault="00E27ECE" w:rsidP="00DA5555">
                                <w:pPr>
                                  <w:pStyle w:val="CoverText1white"/>
                                  <w:rPr>
                                    <w:sz w:val="40"/>
                                    <w:szCs w:val="40"/>
                                    <w:lang w:val="en-GB" w:bidi="ar-SA"/>
                                  </w:rPr>
                                </w:pPr>
                                <w:r w:rsidRPr="00E27ECE">
                                  <w:rPr>
                                    <w:sz w:val="40"/>
                                    <w:szCs w:val="40"/>
                                    <w:lang w:val="en-GB" w:bidi="ar-SA"/>
                                  </w:rPr>
                                  <w:t xml:space="preserve">OCI: Automation of Start and Stop of Compute and DB Instances as per scheduled timelines using </w:t>
                                </w:r>
                                <w:r w:rsidR="00841A60" w:rsidRPr="00E27ECE">
                                  <w:rPr>
                                    <w:sz w:val="40"/>
                                    <w:szCs w:val="40"/>
                                    <w:lang w:val="en-GB" w:bidi="ar-SA"/>
                                  </w:rPr>
                                  <w:t>Tags.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3F2EB9" id="Group 100" o:spid="_x0000_s1026" style="position:absolute;left:0;text-align:left;margin-left:544.1pt;margin-top:138.5pt;width:595.3pt;height:612pt;z-index:251659264;mso-position-horizontal:right;mso-position-horizontal-relative:page" coordsize="75600,7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+wAOAQAAAQRAAAOAAAAZHJzL2Uyb0RvYy54bWzsWFtr4zgYfV/Y/yD8vo3jaxyaDtl2UxbK&#10;TJl2mWfFlhODLXklpUn318+RfImbTOhloQxDW3AtS5a+7+h858g9/7SrSvLApCoEnznjM9chjKci&#10;K/hq5vxzv/hj4hClKc9oKTibOY9MOZ8ufv/tfFtPmSfWosyYJJiEq+m2njlrrevpaKTSNauoOhM1&#10;4+jMhayoRlOuRpmkW8xelSPPdaPRVsisliJlSuHpVdPpXNj585yl+kueK6ZJOXMQm7ZXaa9Lcx1d&#10;nNPpStJ6XaRtGPQNUVS04Fi0n+qKako2sjiaqipSKZTI9VkqqpHI8yJlNgdkM3YPsrmWYlPbXFbT&#10;7aruYQK0Bzi9edr088O1rO/qWwkktvUKWNiWyWWXy8r8RZRkZyF77CFjO01SPIzDyMWPQ1L0xXHs&#10;BWhYUNM1kD96L13/9cybo27h0ZNw+kYTJuK+laTIwDl37BBOK5DL4kXMgzaZV2eXjIM+gR+mGE3C&#10;icn3ZSm2eFhwBm+eTBE1oPbbrP7fNt+tac0se9R0CJfXwfUV1UH5qmSAzGsgsyN7NqipAjFeTIXn&#10;sqXTWip9zURFzM3MkQjAVg19uFEakAKYbohZVYmyyBZFWdqGXC0vS0keKEr5KsFvZGLGK0+GlZxs&#10;QQovtqSkkJS8pBr8rGqQRfGVQ2i5glalWtq1uTAr2P00a19RtW7WsNM2G10VGipVFtXMMbvf7D9W&#10;LrmJjFmdaTPY1h1q5m4pskfwVIpGeFSdLgosckOVvqUSSoPKgXrqL7jkpUDkor1zyFrI/3703IwH&#10;M9DrkC2UC1n9u6GSOaT8m4MzlsOQOtsIwtjDGnLYsxz28E11KYAoigjR2VszXpfdbS5F9Q0iOzer&#10;oovyFGs3+LWNS90oKmQ6ZfO5HQZ5q6m+4Xd1aiY3OBl473ffqKzb/dcosc+i4ymdHtCgGWve5GK+&#10;0SIvLEf2uGL3TQM1Y0ThXYrH74rn3sjDn2KH2vEPaofoHTpM1mCVietEFbViQ6CcvhvH4zBo2NYJ&#10;T5hEfhDDQI22RkkSj+2AXj32xfLCehpQvSmTyA/dp0XQktri2oRtEtC75a7N5RdmNFSiIffPwOe9&#10;+w18+dj7go6PnfdZihizfIX3JW4UT1Dax/YeBIGfTLCIoaCPA1fvjs/Z+6k3e/buEzQW807lG3Zw&#10;9d43JXc4N8IDL4XkEPmvYsMzlqGsw658geQbLfFZEI5L2Cw/NtHZujxQROOd1gtPGmO48IJkYSIH&#10;0NbBOv98tTE+eVsN3Tfyoyia2wDVmmas8ctwYIzt8OMoPiy289UPiz1xPo26Gh1YrD3qGY1oa/Gl&#10;FuslkziAgxr1SsbjwFo1TmztN4gfu5PYTRp5w6fLxPcmbe10Hz/defQ9LLb5nulk58Np3+fkuDci&#10;e560n9pWuNp/C5hv+WHbjtr/8+LiOwAAAP//AwBQSwMEFAAGAAgAAAAhABcZ42fgAAAACgEAAA8A&#10;AABkcnMvZG93bnJldi54bWxMj0FrwkAQhe+F/odlCr3V3VjUNs1GRNqepFAtiLcxOybB7G7Irkn8&#10;9x1P7e0N7/Hme9lytI3oqQu1dxqSiQJBrvCmdqWGn93H0wuIENEZbLwjDVcKsMzv7zJMjR/cN/Xb&#10;WAoucSFFDVWMbSplKCqyGCa+JcfeyXcWI59dKU2HA5fbRk6VmkuLteMPFba0rqg4by9Ww+eAw+o5&#10;ee8359P6etjNvvabhLR+fBhXbyAijfEvDDd8RoecmY7+4kwQjQYeEjVMFwsWNzt5VXMQR1YzlSiQ&#10;eSb/T8h/AQAA//8DAFBLAQItABQABgAIAAAAIQC2gziS/gAAAOEBAAATAAAAAAAAAAAAAAAAAAAA&#10;AABbQ29udGVudF9UeXBlc10ueG1sUEsBAi0AFAAGAAgAAAAhADj9If/WAAAAlAEAAAsAAAAAAAAA&#10;AAAAAAAALwEAAF9yZWxzLy5yZWxzUEsBAi0AFAAGAAgAAAAhAD0b7AA4BAAABBEAAA4AAAAAAAAA&#10;AAAAAAAALgIAAGRycy9lMm9Eb2MueG1sUEsBAi0AFAAGAAgAAAAhABcZ42fgAAAACgEAAA8AAAAA&#10;AAAAAAAAAAAAkgYAAGRycy9kb3ducmV2LnhtbFBLBQYAAAAABAAEAPMAAACfBwAAAAA=&#10;">
                <v:group id="Group 101" o:spid="_x0000_s1027" style="position:absolute;top:9144;width:75600;height:68580" coordsize="77724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rect id="Rectangle 102" o:spid="_x0000_s1028" style="position:absolute;width:77724;height:68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PgswQAAANwAAAAPAAAAZHJzL2Rvd25yZXYueG1sRE/NisIw&#10;EL4v+A5hBG9rqgeRrqmIInqR1dYHGJvpz9pMahO1vv1GWNjbfHy/s1j2phEP6lxtWcFkHIEgzq2u&#10;uVRwzrafcxDOI2tsLJOCFzlYJoOPBcbaPvlEj9SXIoSwi1FB5X0bS+nyigy6sW2JA1fYzqAPsCul&#10;7vAZwk0jp1E0kwZrDg0VtrSuKL+md6Og2JRtevnB1fF1+b7t0kN2bmym1GjYr75AeOr9v/jPvddh&#10;fjSF9zPhApn8AgAA//8DAFBLAQItABQABgAIAAAAIQDb4fbL7gAAAIUBAAATAAAAAAAAAAAAAAAA&#10;AAAAAABbQ29udGVudF9UeXBlc10ueG1sUEsBAi0AFAAGAAgAAAAhAFr0LFu/AAAAFQEAAAsAAAAA&#10;AAAAAAAAAAAAHwEAAF9yZWxzLy5yZWxzUEsBAi0AFAAGAAgAAAAhANVo+CzBAAAA3AAAAA8AAAAA&#10;AAAAAAAAAAAABwIAAGRycy9kb3ducmV2LnhtbFBLBQYAAAAAAwADALcAAAD1AgAAAAA=&#10;" fillcolor="#d9d9d6" stroked="f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3" o:spid="_x0000_s1029" type="#_x0000_t202" style="position:absolute;left:9144;top:30771;width:59634;height:6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  <v:textbox>
                      <w:txbxContent>
                        <w:p w14:paraId="7ED9B575" w14:textId="6C45A4EC" w:rsidR="00DA5555" w:rsidRPr="00DA5555" w:rsidRDefault="00DA5555" w:rsidP="00DA5555">
                          <w:pPr>
                            <w:jc w:val="center"/>
                            <w:rPr>
                              <w:color w:val="FFFFFF"/>
                            </w:rPr>
                          </w:pPr>
                        </w:p>
                      </w:txbxContent>
                    </v:textbox>
                  </v:shape>
                </v:group>
                <v:group id="Group 104" o:spid="_x0000_s1030" style="position:absolute;left:9067;width:44440;height:32004" coordsize="44439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shape id="Rectangle: Single Corner Rounded 105" o:spid="_x0000_s1031" style="position:absolute;width:44439;height:32004;visibility:visible;mso-wrap-style:square;v-text-anchor:middle" coordsize="4443984,3200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3WkwQAAANwAAAAPAAAAZHJzL2Rvd25yZXYueG1sRE9NawIx&#10;EL0X/A9hBG81qWCV1ShFWFqEHnTV87gZdxc3kyWJuv33jVDobR7vc5br3rbiTj40jjW8jRUI4tKZ&#10;hisNhyJ/nYMIEdlg65g0/FCA9WrwssTMuAfv6L6PlUghHDLUUMfYZVKGsiaLYew64sRdnLcYE/SV&#10;NB4fKdy2cqLUu7TYcGqosaNNTeV1f7MavifsppuzN7dZfpz1alvkp89C69Gw/1iAiNTHf/Gf+8uk&#10;+WoKz2fSBXL1CwAA//8DAFBLAQItABQABgAIAAAAIQDb4fbL7gAAAIUBAAATAAAAAAAAAAAAAAAA&#10;AAAAAABbQ29udGVudF9UeXBlc10ueG1sUEsBAi0AFAAGAAgAAAAhAFr0LFu/AAAAFQEAAAsAAAAA&#10;AAAAAAAAAAAAHwEAAF9yZWxzLy5yZWxzUEsBAi0AFAAGAAgAAAAhAPtXdaTBAAAA3AAAAA8AAAAA&#10;AAAAAAAAAAAABwIAAGRycy9kb3ducmV2LnhtbFBLBQYAAAAAAwADALcAAAD1AgAAAAA=&#10;" path="m,l3910573,v294595,,533411,238816,533411,533411l4443984,3200400,,3200400,,xe" fillcolor="#5f249f" strokecolor="#47494c" strokeweight="1pt">
                    <v:stroke joinstyle="miter"/>
                    <v:path arrowok="t" o:connecttype="custom" o:connectlocs="0,0;3910573,0;4443984,533411;4443984,3200400;0,3200400;0,0" o:connectangles="0,0,0,0,0,0"/>
                  </v:shape>
                  <v:shape id="Text Box 106" o:spid="_x0000_s1032" type="#_x0000_t202" style="position:absolute;left:2987;top:3911;width:37087;height:24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  <v:textbox>
                      <w:txbxContent>
                        <w:p w14:paraId="53F016B0" w14:textId="09479CE9" w:rsidR="00E27ECE" w:rsidRPr="007A345C" w:rsidRDefault="00E27ECE" w:rsidP="00DA5555">
                          <w:pPr>
                            <w:pStyle w:val="CoverText1white"/>
                            <w:rPr>
                              <w:sz w:val="40"/>
                              <w:szCs w:val="40"/>
                              <w:lang w:val="en-GB" w:bidi="ar-SA"/>
                            </w:rPr>
                          </w:pPr>
                          <w:r w:rsidRPr="00E27ECE">
                            <w:rPr>
                              <w:sz w:val="40"/>
                              <w:szCs w:val="40"/>
                              <w:lang w:val="en-GB" w:bidi="ar-SA"/>
                            </w:rPr>
                            <w:t xml:space="preserve">OCI: Automation of Start and Stop of Compute and DB Instances as per scheduled timelines using </w:t>
                          </w:r>
                          <w:r w:rsidR="00841A60" w:rsidRPr="00E27ECE">
                            <w:rPr>
                              <w:sz w:val="40"/>
                              <w:szCs w:val="40"/>
                              <w:lang w:val="en-GB" w:bidi="ar-SA"/>
                            </w:rPr>
                            <w:t>Tags.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 w:rsidR="001E2F55">
        <w:br w:type="page"/>
      </w:r>
    </w:p>
    <w:p w14:paraId="156F9802" w14:textId="77777777" w:rsidR="00C52327" w:rsidRDefault="00C52327" w:rsidP="00C52327">
      <w:pPr>
        <w:pStyle w:val="TOCHeading"/>
        <w:rPr>
          <w:rFonts w:asciiTheme="minorHAnsi" w:eastAsiaTheme="minorHAnsi" w:hAnsiTheme="minorHAnsi" w:cstheme="minorBidi"/>
          <w:sz w:val="18"/>
          <w:szCs w:val="18"/>
        </w:rPr>
      </w:pPr>
    </w:p>
    <w:sdt>
      <w:sdtPr>
        <w:rPr>
          <w:rFonts w:asciiTheme="minorHAnsi" w:eastAsiaTheme="minorHAnsi" w:hAnsiTheme="minorHAnsi" w:cstheme="minorBidi"/>
          <w:noProof w:val="0"/>
          <w:sz w:val="18"/>
          <w:szCs w:val="18"/>
        </w:rPr>
        <w:id w:val="-801761625"/>
        <w:docPartObj>
          <w:docPartGallery w:val="Table of Contents"/>
          <w:docPartUnique/>
        </w:docPartObj>
      </w:sdtPr>
      <w:sdtEndPr>
        <w:rPr>
          <w:rFonts w:eastAsia="Times New Roman" w:cstheme="minorHAnsi"/>
          <w:b/>
          <w:bCs/>
          <w:noProof/>
          <w:sz w:val="20"/>
          <w:szCs w:val="20"/>
        </w:rPr>
      </w:sdtEndPr>
      <w:sdtContent>
        <w:p w14:paraId="314FA68A" w14:textId="1012544E" w:rsidR="00C52327" w:rsidRDefault="00C52327" w:rsidP="00C52327">
          <w:pPr>
            <w:pStyle w:val="TOCHeading"/>
            <w:rPr>
              <w:rFonts w:ascii="Arial Bold" w:hAnsi="Arial Bold"/>
              <w:sz w:val="36"/>
              <w:szCs w:val="36"/>
            </w:rPr>
          </w:pPr>
          <w:r w:rsidRPr="00DA5555">
            <w:rPr>
              <w:rFonts w:ascii="Arial Bold" w:hAnsi="Arial Bold"/>
              <w:sz w:val="36"/>
              <w:szCs w:val="36"/>
            </w:rPr>
            <w:t>Table of Contents</w:t>
          </w:r>
        </w:p>
        <w:p w14:paraId="2A38F6CD" w14:textId="77777777" w:rsidR="00042E79" w:rsidRPr="00042E79" w:rsidRDefault="00042E79" w:rsidP="00042E79"/>
        <w:p w14:paraId="7BC0E9A2" w14:textId="32865DAF" w:rsidR="00C52327" w:rsidRDefault="00C52327">
          <w:pPr>
            <w:pStyle w:val="TOC1"/>
            <w:rPr>
              <w:rFonts w:eastAsiaTheme="minorEastAsia" w:cstheme="minorBidi"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302999" w:history="1">
            <w:r w:rsidRPr="00B354E8">
              <w:rPr>
                <w:rStyle w:val="Hyperlink"/>
              </w:rPr>
              <w:t>1.</w:t>
            </w:r>
            <w:r>
              <w:rPr>
                <w:rFonts w:eastAsiaTheme="minorEastAsia" w:cstheme="minorBidi"/>
                <w:sz w:val="22"/>
                <w:szCs w:val="22"/>
                <w:lang w:val="en-IN" w:eastAsia="en-IN"/>
              </w:rPr>
              <w:tab/>
            </w:r>
            <w:r w:rsidRPr="00C52327">
              <w:rPr>
                <w:rStyle w:val="Hyperlink"/>
                <w:rFonts w:ascii="Arial Bold" w:hAnsi="Arial Bold"/>
              </w:rPr>
              <w:t>Document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_Toc78302999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2CFE90F" w14:textId="1A0380CC" w:rsidR="00C52327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 w:cstheme="minorBidi"/>
              <w:sz w:val="22"/>
              <w:szCs w:val="22"/>
              <w:lang w:val="en-IN" w:eastAsia="en-IN"/>
            </w:rPr>
          </w:pPr>
          <w:hyperlink w:anchor="_Toc78303000" w:history="1">
            <w:r w:rsidR="00C52327" w:rsidRPr="00B354E8">
              <w:rPr>
                <w:rStyle w:val="Hyperlink"/>
              </w:rPr>
              <w:t>1.1.</w:t>
            </w:r>
            <w:r w:rsidR="00C52327">
              <w:rPr>
                <w:rFonts w:eastAsiaTheme="minorEastAsia" w:cstheme="minorBidi"/>
                <w:sz w:val="22"/>
                <w:szCs w:val="22"/>
                <w:lang w:val="en-IN" w:eastAsia="en-IN"/>
              </w:rPr>
              <w:tab/>
            </w:r>
            <w:r w:rsidR="00C52327" w:rsidRPr="00B354E8">
              <w:rPr>
                <w:rStyle w:val="Hyperlink"/>
              </w:rPr>
              <w:t>Version History</w:t>
            </w:r>
            <w:r w:rsidR="00C52327">
              <w:rPr>
                <w:webHidden/>
              </w:rPr>
              <w:tab/>
            </w:r>
            <w:r w:rsidR="00C52327">
              <w:rPr>
                <w:webHidden/>
              </w:rPr>
              <w:fldChar w:fldCharType="begin"/>
            </w:r>
            <w:r w:rsidR="00C52327">
              <w:rPr>
                <w:webHidden/>
              </w:rPr>
              <w:instrText xml:space="preserve"> PAGEREF _Toc78303000 \h </w:instrText>
            </w:r>
            <w:r w:rsidR="00C52327">
              <w:rPr>
                <w:webHidden/>
              </w:rPr>
            </w:r>
            <w:r w:rsidR="00C52327">
              <w:rPr>
                <w:webHidden/>
              </w:rPr>
              <w:fldChar w:fldCharType="separate"/>
            </w:r>
            <w:r w:rsidR="00C52327">
              <w:rPr>
                <w:webHidden/>
              </w:rPr>
              <w:t>3</w:t>
            </w:r>
            <w:r w:rsidR="00C52327">
              <w:rPr>
                <w:webHidden/>
              </w:rPr>
              <w:fldChar w:fldCharType="end"/>
            </w:r>
          </w:hyperlink>
        </w:p>
        <w:p w14:paraId="6D2CAC01" w14:textId="1BA27C09" w:rsidR="00C52327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 w:cstheme="minorBidi"/>
              <w:sz w:val="22"/>
              <w:szCs w:val="22"/>
              <w:lang w:val="en-IN" w:eastAsia="en-IN"/>
            </w:rPr>
          </w:pPr>
          <w:hyperlink w:anchor="_Toc78303001" w:history="1">
            <w:r w:rsidR="00C52327" w:rsidRPr="00B354E8">
              <w:rPr>
                <w:rStyle w:val="Hyperlink"/>
              </w:rPr>
              <w:t>1.2.</w:t>
            </w:r>
            <w:r w:rsidR="00C52327">
              <w:rPr>
                <w:rFonts w:eastAsiaTheme="minorEastAsia" w:cstheme="minorBidi"/>
                <w:sz w:val="22"/>
                <w:szCs w:val="22"/>
                <w:lang w:val="en-IN" w:eastAsia="en-IN"/>
              </w:rPr>
              <w:tab/>
            </w:r>
            <w:r w:rsidR="00C52327" w:rsidRPr="00B354E8">
              <w:rPr>
                <w:rStyle w:val="Hyperlink"/>
              </w:rPr>
              <w:t>Document Scope</w:t>
            </w:r>
            <w:r w:rsidR="00C52327">
              <w:rPr>
                <w:webHidden/>
              </w:rPr>
              <w:tab/>
            </w:r>
            <w:r w:rsidR="00C52327">
              <w:rPr>
                <w:webHidden/>
              </w:rPr>
              <w:fldChar w:fldCharType="begin"/>
            </w:r>
            <w:r w:rsidR="00C52327">
              <w:rPr>
                <w:webHidden/>
              </w:rPr>
              <w:instrText xml:space="preserve"> PAGEREF _Toc78303001 \h </w:instrText>
            </w:r>
            <w:r w:rsidR="00C52327">
              <w:rPr>
                <w:webHidden/>
              </w:rPr>
            </w:r>
            <w:r w:rsidR="00C52327">
              <w:rPr>
                <w:webHidden/>
              </w:rPr>
              <w:fldChar w:fldCharType="separate"/>
            </w:r>
            <w:r w:rsidR="00C52327">
              <w:rPr>
                <w:webHidden/>
              </w:rPr>
              <w:t>3</w:t>
            </w:r>
            <w:r w:rsidR="00C52327">
              <w:rPr>
                <w:webHidden/>
              </w:rPr>
              <w:fldChar w:fldCharType="end"/>
            </w:r>
          </w:hyperlink>
        </w:p>
        <w:p w14:paraId="65CF8E1C" w14:textId="03E5B0A4" w:rsidR="00C52327" w:rsidRDefault="00000000">
          <w:pPr>
            <w:pStyle w:val="TOC1"/>
            <w:rPr>
              <w:rFonts w:eastAsiaTheme="minorEastAsia" w:cstheme="minorBidi"/>
              <w:sz w:val="22"/>
              <w:szCs w:val="22"/>
              <w:lang w:val="en-IN" w:eastAsia="en-IN"/>
            </w:rPr>
          </w:pPr>
          <w:hyperlink w:anchor="_Toc78303002" w:history="1">
            <w:r w:rsidR="00C52327" w:rsidRPr="00B354E8">
              <w:rPr>
                <w:rStyle w:val="Hyperlink"/>
              </w:rPr>
              <w:t>2.</w:t>
            </w:r>
            <w:r w:rsidR="00C52327">
              <w:rPr>
                <w:rFonts w:eastAsiaTheme="minorEastAsia" w:cstheme="minorBidi"/>
                <w:sz w:val="22"/>
                <w:szCs w:val="22"/>
                <w:lang w:val="en-IN" w:eastAsia="en-IN"/>
              </w:rPr>
              <w:tab/>
            </w:r>
            <w:r w:rsidR="00C52327" w:rsidRPr="00C52327">
              <w:rPr>
                <w:rStyle w:val="Hyperlink"/>
                <w:rFonts w:ascii="Arial Bold" w:hAnsi="Arial Bold"/>
              </w:rPr>
              <w:t>Work Instructions</w:t>
            </w:r>
            <w:r w:rsidR="00C52327">
              <w:rPr>
                <w:webHidden/>
              </w:rPr>
              <w:tab/>
            </w:r>
            <w:r w:rsidR="00722C52">
              <w:rPr>
                <w:webHidden/>
              </w:rPr>
              <w:t>4</w:t>
            </w:r>
          </w:hyperlink>
        </w:p>
        <w:p w14:paraId="668BA9CD" w14:textId="47F43DD9" w:rsidR="00C52327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 w:cstheme="minorBidi"/>
              <w:sz w:val="22"/>
              <w:szCs w:val="22"/>
              <w:lang w:val="en-IN" w:eastAsia="en-IN"/>
            </w:rPr>
          </w:pPr>
          <w:hyperlink w:anchor="_Toc78303003" w:history="1">
            <w:r w:rsidR="00C52327" w:rsidRPr="00B354E8">
              <w:rPr>
                <w:rStyle w:val="Hyperlink"/>
              </w:rPr>
              <w:t>2.1.</w:t>
            </w:r>
            <w:r w:rsidR="00C52327">
              <w:rPr>
                <w:rFonts w:eastAsiaTheme="minorEastAsia" w:cstheme="minorBidi"/>
                <w:sz w:val="22"/>
                <w:szCs w:val="22"/>
                <w:lang w:val="en-IN" w:eastAsia="en-IN"/>
              </w:rPr>
              <w:tab/>
            </w:r>
            <w:r w:rsidR="00F67C4A">
              <w:rPr>
                <w:rStyle w:val="Hyperlink"/>
              </w:rPr>
              <w:t>S</w:t>
            </w:r>
            <w:r w:rsidR="005D7C44">
              <w:rPr>
                <w:rStyle w:val="Hyperlink"/>
              </w:rPr>
              <w:t>cript execution steps</w:t>
            </w:r>
            <w:r w:rsidR="00C52327">
              <w:rPr>
                <w:webHidden/>
              </w:rPr>
              <w:tab/>
            </w:r>
            <w:r w:rsidR="00722C52">
              <w:rPr>
                <w:webHidden/>
              </w:rPr>
              <w:t>4</w:t>
            </w:r>
          </w:hyperlink>
        </w:p>
        <w:p w14:paraId="088A1C1C" w14:textId="77777777" w:rsidR="009C2A0B" w:rsidRPr="009C2A0B" w:rsidRDefault="009C2A0B" w:rsidP="009C2A0B"/>
        <w:p w14:paraId="4BA05137" w14:textId="1FE58864" w:rsidR="00C52327" w:rsidRPr="009C2A0B" w:rsidRDefault="00C52327" w:rsidP="00741D5C">
          <w:pPr>
            <w:pStyle w:val="TOC2"/>
            <w:tabs>
              <w:tab w:val="left" w:pos="880"/>
              <w:tab w:val="right" w:leader="dot" w:pos="9010"/>
            </w:tabs>
            <w:ind w:left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B939D80" w14:textId="290E1576" w:rsidR="00C52327" w:rsidRDefault="00C52327">
      <w:pPr>
        <w:spacing w:after="200" w:line="276" w:lineRule="auto"/>
        <w:rPr>
          <w:rFonts w:ascii="Arial" w:eastAsia="Times New Roman" w:hAnsi="Arial" w:cs="Times New Roman"/>
          <w:b/>
          <w:caps/>
          <w:sz w:val="24"/>
          <w:szCs w:val="20"/>
        </w:rPr>
      </w:pPr>
    </w:p>
    <w:p w14:paraId="1F511E66" w14:textId="6E48D201" w:rsidR="00B02B1A" w:rsidRDefault="00B02B1A" w:rsidP="00180819">
      <w:pPr>
        <w:pStyle w:val="Subhead1"/>
      </w:pPr>
      <w:bookmarkStart w:id="1" w:name="_Toc78302999"/>
      <w:r w:rsidRPr="00082815">
        <w:lastRenderedPageBreak/>
        <w:t xml:space="preserve">Document </w:t>
      </w:r>
      <w:r w:rsidR="00073836">
        <w:t>Information</w:t>
      </w:r>
      <w:bookmarkEnd w:id="1"/>
    </w:p>
    <w:tbl>
      <w:tblPr>
        <w:tblStyle w:val="TableGrid"/>
        <w:tblpPr w:leftFromText="180" w:rightFromText="180" w:vertAnchor="text" w:horzAnchor="margin" w:tblpY="462"/>
        <w:tblW w:w="89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474"/>
        <w:gridCol w:w="3118"/>
        <w:gridCol w:w="2098"/>
        <w:gridCol w:w="2268"/>
      </w:tblGrid>
      <w:tr w:rsidR="00073836" w14:paraId="3CD08F4D" w14:textId="77777777" w:rsidTr="00073836">
        <w:trPr>
          <w:trHeight w:val="454"/>
        </w:trPr>
        <w:tc>
          <w:tcPr>
            <w:tcW w:w="1474" w:type="dxa"/>
            <w:vAlign w:val="center"/>
          </w:tcPr>
          <w:p w14:paraId="0607EB00" w14:textId="77777777" w:rsidR="00073836" w:rsidRPr="00073836" w:rsidRDefault="00073836" w:rsidP="00073836">
            <w:pPr>
              <w:pStyle w:val="TOC2"/>
              <w:spacing w:before="60" w:after="60"/>
              <w:ind w:left="57" w:right="57"/>
              <w:rPr>
                <w:b/>
                <w:sz w:val="16"/>
              </w:rPr>
            </w:pPr>
            <w:r w:rsidRPr="00073836">
              <w:rPr>
                <w:b/>
                <w:sz w:val="16"/>
              </w:rPr>
              <w:t>Title:</w:t>
            </w:r>
          </w:p>
        </w:tc>
        <w:tc>
          <w:tcPr>
            <w:tcW w:w="7484" w:type="dxa"/>
            <w:gridSpan w:val="3"/>
            <w:vAlign w:val="center"/>
          </w:tcPr>
          <w:p w14:paraId="78CF1E76" w14:textId="78A243A6" w:rsidR="00073836" w:rsidRPr="00073836" w:rsidRDefault="00484E0E" w:rsidP="00073836">
            <w:pPr>
              <w:pStyle w:val="TOC2"/>
              <w:spacing w:before="60" w:after="60"/>
              <w:ind w:left="57" w:right="57"/>
              <w:rPr>
                <w:sz w:val="16"/>
              </w:rPr>
            </w:pPr>
            <w:r w:rsidRPr="00484E0E">
              <w:rPr>
                <w:sz w:val="16"/>
              </w:rPr>
              <w:t>OCI: Automation of Start and Stop of Compute and DB Instances as per scheduled timelines using Tags</w:t>
            </w:r>
          </w:p>
        </w:tc>
      </w:tr>
      <w:tr w:rsidR="00073836" w14:paraId="02AD9D7C" w14:textId="77777777" w:rsidTr="00073836">
        <w:trPr>
          <w:trHeight w:val="454"/>
        </w:trPr>
        <w:tc>
          <w:tcPr>
            <w:tcW w:w="1474" w:type="dxa"/>
            <w:vAlign w:val="center"/>
          </w:tcPr>
          <w:p w14:paraId="28164F52" w14:textId="77777777" w:rsidR="00073836" w:rsidRPr="00073836" w:rsidRDefault="00073836" w:rsidP="00073836">
            <w:pPr>
              <w:pStyle w:val="TOC2"/>
              <w:spacing w:before="60" w:after="60"/>
              <w:ind w:left="57" w:right="57"/>
              <w:rPr>
                <w:b/>
                <w:sz w:val="16"/>
              </w:rPr>
            </w:pPr>
            <w:r w:rsidRPr="00073836">
              <w:rPr>
                <w:b/>
                <w:sz w:val="16"/>
              </w:rPr>
              <w:t>Prepred by:</w:t>
            </w:r>
          </w:p>
        </w:tc>
        <w:tc>
          <w:tcPr>
            <w:tcW w:w="3118" w:type="dxa"/>
            <w:vAlign w:val="center"/>
          </w:tcPr>
          <w:p w14:paraId="7AEDC82A" w14:textId="3B4DE4E9" w:rsidR="00073836" w:rsidRPr="00073836" w:rsidRDefault="003F73DE" w:rsidP="00073836">
            <w:pPr>
              <w:pStyle w:val="TOC2"/>
              <w:spacing w:before="60" w:after="60"/>
              <w:ind w:left="57" w:right="57"/>
              <w:rPr>
                <w:sz w:val="16"/>
              </w:rPr>
            </w:pPr>
            <w:r>
              <w:rPr>
                <w:sz w:val="16"/>
              </w:rPr>
              <w:t>Rajesh R</w:t>
            </w:r>
          </w:p>
        </w:tc>
        <w:tc>
          <w:tcPr>
            <w:tcW w:w="2098" w:type="dxa"/>
            <w:vAlign w:val="center"/>
          </w:tcPr>
          <w:p w14:paraId="0F24E920" w14:textId="77777777" w:rsidR="00073836" w:rsidRPr="00073836" w:rsidRDefault="00073836" w:rsidP="00073836">
            <w:pPr>
              <w:pStyle w:val="TOC2"/>
              <w:spacing w:before="60" w:after="60"/>
              <w:ind w:left="57" w:right="57"/>
              <w:rPr>
                <w:b/>
                <w:sz w:val="16"/>
              </w:rPr>
            </w:pPr>
            <w:r w:rsidRPr="00073836">
              <w:rPr>
                <w:b/>
                <w:sz w:val="16"/>
              </w:rPr>
              <w:t>Document Version No:</w:t>
            </w:r>
          </w:p>
        </w:tc>
        <w:tc>
          <w:tcPr>
            <w:tcW w:w="2268" w:type="dxa"/>
            <w:vAlign w:val="center"/>
          </w:tcPr>
          <w:p w14:paraId="16101977" w14:textId="2428CA2D" w:rsidR="00073836" w:rsidRPr="00073836" w:rsidRDefault="00073836" w:rsidP="00073836">
            <w:pPr>
              <w:pStyle w:val="TOC2"/>
              <w:spacing w:before="60" w:after="60"/>
              <w:ind w:left="57" w:right="57"/>
              <w:rPr>
                <w:sz w:val="16"/>
              </w:rPr>
            </w:pPr>
            <w:r>
              <w:rPr>
                <w:sz w:val="16"/>
              </w:rPr>
              <w:t>1.</w:t>
            </w:r>
            <w:r w:rsidR="00845980">
              <w:rPr>
                <w:sz w:val="16"/>
              </w:rPr>
              <w:t>0</w:t>
            </w:r>
            <w:r w:rsidR="00196E46">
              <w:rPr>
                <w:sz w:val="16"/>
              </w:rPr>
              <w:t>.0</w:t>
            </w:r>
          </w:p>
        </w:tc>
      </w:tr>
      <w:tr w:rsidR="00073836" w14:paraId="632C155C" w14:textId="77777777" w:rsidTr="00073836">
        <w:trPr>
          <w:trHeight w:val="454"/>
        </w:trPr>
        <w:tc>
          <w:tcPr>
            <w:tcW w:w="1474" w:type="dxa"/>
            <w:vAlign w:val="center"/>
          </w:tcPr>
          <w:p w14:paraId="597F5AD0" w14:textId="77777777" w:rsidR="00073836" w:rsidRPr="00073836" w:rsidRDefault="00073836" w:rsidP="00073836">
            <w:pPr>
              <w:pStyle w:val="TOC2"/>
              <w:spacing w:before="60" w:after="60"/>
              <w:ind w:left="57" w:right="57"/>
              <w:rPr>
                <w:b/>
                <w:sz w:val="16"/>
              </w:rPr>
            </w:pPr>
            <w:r w:rsidRPr="00073836">
              <w:rPr>
                <w:b/>
                <w:sz w:val="16"/>
              </w:rPr>
              <w:t>Reviewed by:</w:t>
            </w:r>
          </w:p>
        </w:tc>
        <w:tc>
          <w:tcPr>
            <w:tcW w:w="3118" w:type="dxa"/>
            <w:vAlign w:val="center"/>
          </w:tcPr>
          <w:p w14:paraId="05CBC352" w14:textId="77777777" w:rsidR="00073836" w:rsidRPr="00073836" w:rsidRDefault="00073836" w:rsidP="00073836">
            <w:pPr>
              <w:pStyle w:val="TOC2"/>
              <w:spacing w:before="60" w:after="60"/>
              <w:ind w:left="57" w:right="57"/>
              <w:rPr>
                <w:sz w:val="16"/>
              </w:rPr>
            </w:pPr>
          </w:p>
        </w:tc>
        <w:tc>
          <w:tcPr>
            <w:tcW w:w="2098" w:type="dxa"/>
            <w:vAlign w:val="center"/>
          </w:tcPr>
          <w:p w14:paraId="7510DE87" w14:textId="77777777" w:rsidR="00073836" w:rsidRPr="00073836" w:rsidRDefault="00073836" w:rsidP="00073836">
            <w:pPr>
              <w:pStyle w:val="TOC2"/>
              <w:spacing w:before="60" w:after="60"/>
              <w:ind w:left="57" w:right="57"/>
              <w:rPr>
                <w:b/>
                <w:sz w:val="16"/>
              </w:rPr>
            </w:pPr>
            <w:r w:rsidRPr="00073836">
              <w:rPr>
                <w:b/>
                <w:sz w:val="16"/>
              </w:rPr>
              <w:t>Document Version Date:</w:t>
            </w:r>
          </w:p>
        </w:tc>
        <w:tc>
          <w:tcPr>
            <w:tcW w:w="2268" w:type="dxa"/>
            <w:vAlign w:val="center"/>
          </w:tcPr>
          <w:p w14:paraId="2335D4A9" w14:textId="649D0FAC" w:rsidR="00073836" w:rsidRPr="00073836" w:rsidRDefault="005C0014" w:rsidP="00073836">
            <w:pPr>
              <w:pStyle w:val="TOC2"/>
              <w:spacing w:before="60" w:after="60"/>
              <w:ind w:left="57" w:right="57"/>
              <w:rPr>
                <w:sz w:val="16"/>
              </w:rPr>
            </w:pPr>
            <w:r>
              <w:rPr>
                <w:sz w:val="16"/>
              </w:rPr>
              <w:t>04</w:t>
            </w:r>
            <w:r w:rsidR="00073836">
              <w:rPr>
                <w:sz w:val="16"/>
              </w:rPr>
              <w:t>.</w:t>
            </w:r>
            <w:r w:rsidR="003B6543">
              <w:rPr>
                <w:sz w:val="16"/>
              </w:rPr>
              <w:t>0</w:t>
            </w:r>
            <w:r w:rsidR="000657AC">
              <w:rPr>
                <w:sz w:val="16"/>
              </w:rPr>
              <w:t>8</w:t>
            </w:r>
            <w:r w:rsidR="00073836">
              <w:rPr>
                <w:sz w:val="16"/>
              </w:rPr>
              <w:t>.</w:t>
            </w:r>
            <w:r w:rsidR="0005591B">
              <w:rPr>
                <w:sz w:val="16"/>
              </w:rPr>
              <w:t>202</w:t>
            </w:r>
            <w:r w:rsidR="003F73DE">
              <w:rPr>
                <w:sz w:val="16"/>
              </w:rPr>
              <w:t>3</w:t>
            </w:r>
          </w:p>
        </w:tc>
      </w:tr>
      <w:tr w:rsidR="00073836" w14:paraId="66108657" w14:textId="77777777" w:rsidTr="00073836">
        <w:trPr>
          <w:trHeight w:val="454"/>
        </w:trPr>
        <w:tc>
          <w:tcPr>
            <w:tcW w:w="1474" w:type="dxa"/>
            <w:vAlign w:val="center"/>
          </w:tcPr>
          <w:p w14:paraId="2D3C4C94" w14:textId="77777777" w:rsidR="00073836" w:rsidRPr="00073836" w:rsidRDefault="00073836" w:rsidP="00073836">
            <w:pPr>
              <w:pStyle w:val="TOC2"/>
              <w:spacing w:before="60" w:after="60"/>
              <w:ind w:left="57" w:right="57"/>
              <w:rPr>
                <w:b/>
                <w:sz w:val="16"/>
              </w:rPr>
            </w:pPr>
            <w:r w:rsidRPr="00073836">
              <w:rPr>
                <w:b/>
                <w:sz w:val="16"/>
              </w:rPr>
              <w:t>UCMS link:</w:t>
            </w:r>
          </w:p>
        </w:tc>
        <w:tc>
          <w:tcPr>
            <w:tcW w:w="7484" w:type="dxa"/>
            <w:gridSpan w:val="3"/>
            <w:vAlign w:val="center"/>
          </w:tcPr>
          <w:p w14:paraId="7D52A1A7" w14:textId="6DE48133" w:rsidR="00073836" w:rsidRPr="00811E2D" w:rsidRDefault="00000000" w:rsidP="00073836">
            <w:pPr>
              <w:pStyle w:val="TOC2"/>
              <w:spacing w:before="60" w:after="60"/>
              <w:ind w:left="57" w:right="57"/>
              <w:rPr>
                <w:sz w:val="16"/>
                <w:szCs w:val="16"/>
              </w:rPr>
            </w:pPr>
            <w:hyperlink r:id="rId8" w:tgtFrame="_blank" w:tooltip="https://fridpucms03.ssn.entsvcs.net/issues/75148" w:history="1">
              <w:r w:rsidR="00811E2D" w:rsidRPr="00811E2D">
                <w:rPr>
                  <w:rStyle w:val="Hyperlink"/>
                  <w:sz w:val="16"/>
                  <w:szCs w:val="16"/>
                </w:rPr>
                <w:t>https://fridpucms03.ssn.entsvcs.net/issues/75148</w:t>
              </w:r>
            </w:hyperlink>
          </w:p>
        </w:tc>
      </w:tr>
    </w:tbl>
    <w:p w14:paraId="22FEAF6B" w14:textId="77777777" w:rsidR="003070EE" w:rsidRPr="003070EE" w:rsidRDefault="003070EE" w:rsidP="003070EE">
      <w:pPr>
        <w:pStyle w:val="WPBodyText"/>
      </w:pPr>
    </w:p>
    <w:p w14:paraId="1F9C605C" w14:textId="77777777" w:rsidR="00B02B1A" w:rsidRDefault="00B02B1A" w:rsidP="009A217A">
      <w:pPr>
        <w:pStyle w:val="TOC2"/>
        <w:ind w:left="0"/>
      </w:pPr>
    </w:p>
    <w:p w14:paraId="4D295DA5" w14:textId="77777777" w:rsidR="00180819" w:rsidRPr="00180819" w:rsidRDefault="00180819" w:rsidP="00180819"/>
    <w:p w14:paraId="46FA73EF" w14:textId="6B03FD13" w:rsidR="00B02B1A" w:rsidRDefault="00073836" w:rsidP="00180819">
      <w:pPr>
        <w:pStyle w:val="Subhead2"/>
      </w:pPr>
      <w:bookmarkStart w:id="2" w:name="_Toc78303000"/>
      <w:r>
        <w:t>Version History</w:t>
      </w:r>
      <w:bookmarkEnd w:id="2"/>
    </w:p>
    <w:p w14:paraId="113E6E5F" w14:textId="77777777" w:rsidR="00073836" w:rsidRPr="00073836" w:rsidRDefault="00073836" w:rsidP="00073836">
      <w:pPr>
        <w:pStyle w:val="WPBodyText"/>
      </w:pPr>
    </w:p>
    <w:tbl>
      <w:tblPr>
        <w:tblW w:w="89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304"/>
        <w:gridCol w:w="1417"/>
        <w:gridCol w:w="5102"/>
      </w:tblGrid>
      <w:tr w:rsidR="009A217A" w:rsidRPr="00082815" w14:paraId="299C8781" w14:textId="77777777" w:rsidTr="00073836">
        <w:trPr>
          <w:trHeight w:val="454"/>
          <w:jc w:val="center"/>
          <w:hidden/>
        </w:trPr>
        <w:tc>
          <w:tcPr>
            <w:tcW w:w="1134" w:type="dxa"/>
            <w:vAlign w:val="center"/>
          </w:tcPr>
          <w:p w14:paraId="231CDE1F" w14:textId="77777777" w:rsidR="009A217A" w:rsidRPr="00073836" w:rsidRDefault="009A217A" w:rsidP="00073836">
            <w:pPr>
              <w:pStyle w:val="TableText"/>
              <w:jc w:val="center"/>
              <w:rPr>
                <w:b/>
              </w:rPr>
            </w:pPr>
            <w:r w:rsidRPr="00073836">
              <w:rPr>
                <w:b/>
              </w:rPr>
              <w:t>Version</w:t>
            </w:r>
          </w:p>
        </w:tc>
        <w:tc>
          <w:tcPr>
            <w:tcW w:w="1304" w:type="dxa"/>
            <w:vAlign w:val="center"/>
          </w:tcPr>
          <w:p w14:paraId="25821A2A" w14:textId="77777777" w:rsidR="009A217A" w:rsidRPr="00073836" w:rsidRDefault="009A217A" w:rsidP="00073836">
            <w:pPr>
              <w:pStyle w:val="TableText"/>
              <w:jc w:val="center"/>
              <w:rPr>
                <w:b/>
              </w:rPr>
            </w:pPr>
            <w:r w:rsidRPr="00073836">
              <w:rPr>
                <w:b/>
              </w:rPr>
              <w:t>Version Date</w:t>
            </w:r>
          </w:p>
        </w:tc>
        <w:tc>
          <w:tcPr>
            <w:tcW w:w="1417" w:type="dxa"/>
            <w:vAlign w:val="center"/>
          </w:tcPr>
          <w:p w14:paraId="0B327B01" w14:textId="77777777" w:rsidR="009A217A" w:rsidRPr="00073836" w:rsidRDefault="009A217A" w:rsidP="00073836">
            <w:pPr>
              <w:pStyle w:val="TableText"/>
              <w:jc w:val="center"/>
              <w:rPr>
                <w:b/>
              </w:rPr>
            </w:pPr>
            <w:r w:rsidRPr="00073836">
              <w:rPr>
                <w:b/>
              </w:rPr>
              <w:t>Modified By</w:t>
            </w:r>
          </w:p>
        </w:tc>
        <w:tc>
          <w:tcPr>
            <w:tcW w:w="5102" w:type="dxa"/>
            <w:vAlign w:val="center"/>
          </w:tcPr>
          <w:p w14:paraId="2AA57C41" w14:textId="77777777" w:rsidR="009A217A" w:rsidRPr="00073836" w:rsidRDefault="009A217A" w:rsidP="00073836">
            <w:pPr>
              <w:pStyle w:val="TableText"/>
              <w:jc w:val="center"/>
              <w:rPr>
                <w:b/>
              </w:rPr>
            </w:pPr>
            <w:r w:rsidRPr="00073836">
              <w:rPr>
                <w:b/>
              </w:rPr>
              <w:t>Section, Page(s) and Text Revised</w:t>
            </w:r>
          </w:p>
        </w:tc>
      </w:tr>
      <w:tr w:rsidR="00A44E9A" w:rsidRPr="00082815" w14:paraId="133A3937" w14:textId="77777777" w:rsidTr="00073836">
        <w:trPr>
          <w:trHeight w:val="397"/>
          <w:jc w:val="center"/>
          <w:hidden w:val="0"/>
        </w:trPr>
        <w:tc>
          <w:tcPr>
            <w:tcW w:w="1134" w:type="dxa"/>
            <w:vAlign w:val="center"/>
          </w:tcPr>
          <w:p w14:paraId="29920B5C" w14:textId="137152E7" w:rsidR="00A44E9A" w:rsidRPr="00A44E9A" w:rsidRDefault="00A44E9A" w:rsidP="00073836">
            <w:pPr>
              <w:pStyle w:val="TableText"/>
              <w:jc w:val="center"/>
              <w:rPr>
                <w:b/>
                <w:bCs/>
                <w:vanish w:val="0"/>
              </w:rPr>
            </w:pPr>
            <w:r w:rsidRPr="00A44E9A">
              <w:rPr>
                <w:b/>
                <w:bCs/>
                <w:vanish w:val="0"/>
              </w:rPr>
              <w:t>Version</w:t>
            </w:r>
          </w:p>
        </w:tc>
        <w:tc>
          <w:tcPr>
            <w:tcW w:w="1304" w:type="dxa"/>
            <w:vAlign w:val="center"/>
          </w:tcPr>
          <w:p w14:paraId="62CA9A3E" w14:textId="102AAE6E" w:rsidR="00A44E9A" w:rsidRPr="00A44E9A" w:rsidRDefault="00A44E9A" w:rsidP="00073836">
            <w:pPr>
              <w:pStyle w:val="TableText"/>
              <w:jc w:val="center"/>
              <w:rPr>
                <w:b/>
                <w:bCs/>
              </w:rPr>
            </w:pPr>
            <w:r w:rsidRPr="00A44E9A">
              <w:rPr>
                <w:b/>
                <w:bCs/>
                <w:vanish w:val="0"/>
              </w:rPr>
              <w:t>Date</w:t>
            </w:r>
          </w:p>
        </w:tc>
        <w:tc>
          <w:tcPr>
            <w:tcW w:w="1417" w:type="dxa"/>
            <w:vAlign w:val="center"/>
          </w:tcPr>
          <w:p w14:paraId="118C23DA" w14:textId="5BD57ACE" w:rsidR="00A44E9A" w:rsidRPr="00A44E9A" w:rsidRDefault="00A44E9A" w:rsidP="00073836">
            <w:pPr>
              <w:pStyle w:val="TableText"/>
              <w:jc w:val="center"/>
              <w:rPr>
                <w:b/>
                <w:bCs/>
              </w:rPr>
            </w:pPr>
            <w:r w:rsidRPr="00A44E9A">
              <w:rPr>
                <w:b/>
                <w:bCs/>
                <w:vanish w:val="0"/>
              </w:rPr>
              <w:t>Name</w:t>
            </w:r>
          </w:p>
        </w:tc>
        <w:tc>
          <w:tcPr>
            <w:tcW w:w="5102" w:type="dxa"/>
            <w:vAlign w:val="center"/>
          </w:tcPr>
          <w:p w14:paraId="4848282E" w14:textId="1DAF1FBB" w:rsidR="00A44E9A" w:rsidRPr="00A44E9A" w:rsidRDefault="00A44E9A" w:rsidP="00073836">
            <w:pPr>
              <w:spacing w:before="60" w:after="60" w:line="240" w:lineRule="auto"/>
              <w:jc w:val="center"/>
              <w:rPr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A44E9A">
              <w:rPr>
                <w:b/>
                <w:bCs/>
                <w:color w:val="000000"/>
                <w:sz w:val="16"/>
                <w:szCs w:val="16"/>
                <w:lang w:val="en-GB" w:eastAsia="en-GB"/>
              </w:rPr>
              <w:t>Comment</w:t>
            </w:r>
          </w:p>
        </w:tc>
      </w:tr>
      <w:tr w:rsidR="009A217A" w:rsidRPr="00082815" w14:paraId="7B40FB4A" w14:textId="77777777" w:rsidTr="00073836">
        <w:trPr>
          <w:trHeight w:val="397"/>
          <w:jc w:val="center"/>
          <w:hidden w:val="0"/>
        </w:trPr>
        <w:tc>
          <w:tcPr>
            <w:tcW w:w="1134" w:type="dxa"/>
            <w:vAlign w:val="center"/>
          </w:tcPr>
          <w:p w14:paraId="75073B0C" w14:textId="4FBC9B5A" w:rsidR="009A217A" w:rsidRPr="003070EE" w:rsidRDefault="0005591B" w:rsidP="00073836">
            <w:pPr>
              <w:pStyle w:val="TableText"/>
              <w:jc w:val="center"/>
            </w:pPr>
            <w:r>
              <w:rPr>
                <w:vanish w:val="0"/>
              </w:rPr>
              <w:t>1.0.0</w:t>
            </w:r>
            <w:r w:rsidR="009A217A" w:rsidRPr="003070EE">
              <w:t>1.0</w:t>
            </w:r>
          </w:p>
        </w:tc>
        <w:tc>
          <w:tcPr>
            <w:tcW w:w="1304" w:type="dxa"/>
            <w:vAlign w:val="center"/>
          </w:tcPr>
          <w:p w14:paraId="31713DBC" w14:textId="42577748" w:rsidR="009A217A" w:rsidRPr="003070EE" w:rsidRDefault="005C0014" w:rsidP="00073836">
            <w:pPr>
              <w:pStyle w:val="TableText"/>
              <w:jc w:val="center"/>
            </w:pPr>
            <w:r>
              <w:rPr>
                <w:vanish w:val="0"/>
                <w:lang w:val="en-US"/>
              </w:rPr>
              <w:t>04</w:t>
            </w:r>
            <w:r w:rsidR="00846569" w:rsidRPr="00846569">
              <w:rPr>
                <w:vanish w:val="0"/>
                <w:lang w:val="en-US"/>
              </w:rPr>
              <w:t>.0</w:t>
            </w:r>
            <w:r w:rsidR="000657AC">
              <w:rPr>
                <w:vanish w:val="0"/>
                <w:lang w:val="en-US"/>
              </w:rPr>
              <w:t>8</w:t>
            </w:r>
            <w:r w:rsidR="00846569" w:rsidRPr="00846569">
              <w:rPr>
                <w:vanish w:val="0"/>
                <w:lang w:val="en-US"/>
              </w:rPr>
              <w:t>.202</w:t>
            </w:r>
            <w:r w:rsidR="003F73DE">
              <w:rPr>
                <w:vanish w:val="0"/>
                <w:lang w:val="en-US"/>
              </w:rPr>
              <w:t>3</w:t>
            </w:r>
            <w:r w:rsidR="00846569">
              <w:t>11.03.2022</w:t>
            </w:r>
            <w:r w:rsidR="00073836" w:rsidRPr="00073836">
              <w:t>DD.MM.YYYY</w:t>
            </w:r>
            <w:r w:rsidR="00846569">
              <w:t>11.03.2022</w:t>
            </w:r>
          </w:p>
        </w:tc>
        <w:tc>
          <w:tcPr>
            <w:tcW w:w="1417" w:type="dxa"/>
            <w:vAlign w:val="center"/>
          </w:tcPr>
          <w:p w14:paraId="605A313B" w14:textId="25E71452" w:rsidR="009A217A" w:rsidRPr="003070EE" w:rsidRDefault="009A217A" w:rsidP="00073836">
            <w:pPr>
              <w:pStyle w:val="TableText"/>
              <w:jc w:val="center"/>
            </w:pPr>
            <w:r w:rsidRPr="003070EE">
              <w:t>Name</w:t>
            </w:r>
            <w:r w:rsidR="003F73DE">
              <w:rPr>
                <w:vanish w:val="0"/>
              </w:rPr>
              <w:t>Rajesh R</w:t>
            </w:r>
          </w:p>
        </w:tc>
        <w:tc>
          <w:tcPr>
            <w:tcW w:w="5102" w:type="dxa"/>
            <w:vAlign w:val="center"/>
          </w:tcPr>
          <w:p w14:paraId="7F1F9FC3" w14:textId="77777777" w:rsidR="009A217A" w:rsidRPr="003070EE" w:rsidRDefault="009A217A" w:rsidP="00073836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  <w:lang w:val="en-GB" w:eastAsia="en-GB"/>
              </w:rPr>
            </w:pPr>
            <w:r w:rsidRPr="003070EE">
              <w:rPr>
                <w:color w:val="000000"/>
                <w:sz w:val="16"/>
                <w:szCs w:val="16"/>
                <w:lang w:val="en-GB" w:eastAsia="en-GB"/>
              </w:rPr>
              <w:t>Initial Version</w:t>
            </w:r>
          </w:p>
        </w:tc>
      </w:tr>
    </w:tbl>
    <w:p w14:paraId="06F5450A" w14:textId="77777777" w:rsidR="00035DE0" w:rsidRPr="009A217A" w:rsidRDefault="00035DE0" w:rsidP="00AE3C08">
      <w:pPr>
        <w:pStyle w:val="WPBodyText"/>
        <w:rPr>
          <w:sz w:val="20"/>
        </w:rPr>
      </w:pPr>
    </w:p>
    <w:p w14:paraId="0A664D8E" w14:textId="77777777" w:rsidR="00AE3C08" w:rsidRDefault="00AE3C08" w:rsidP="00AE3C08">
      <w:pPr>
        <w:pStyle w:val="TOC2"/>
        <w:ind w:left="0"/>
      </w:pPr>
    </w:p>
    <w:p w14:paraId="11B9E78D" w14:textId="7087EE9D" w:rsidR="00073836" w:rsidRDefault="00073836" w:rsidP="00180819">
      <w:pPr>
        <w:pStyle w:val="Subhead2"/>
      </w:pPr>
      <w:bookmarkStart w:id="3" w:name="_Toc78303001"/>
      <w:r>
        <w:t>Document Scope</w:t>
      </w:r>
      <w:bookmarkEnd w:id="3"/>
    </w:p>
    <w:p w14:paraId="0205E9B3" w14:textId="2C13C4D5" w:rsidR="00E33A32" w:rsidRDefault="00E27ECE" w:rsidP="00E27ECE">
      <w:pPr>
        <w:pStyle w:val="WPBodyTitle"/>
        <w:rPr>
          <w:rFonts w:eastAsia="Times New Roman" w:cstheme="minorHAnsi"/>
          <w:b w:val="0"/>
          <w:bCs w:val="0"/>
          <w:noProof/>
          <w:sz w:val="20"/>
          <w:szCs w:val="20"/>
        </w:rPr>
      </w:pPr>
      <w:r w:rsidRPr="00E27ECE">
        <w:rPr>
          <w:rFonts w:eastAsia="Times New Roman" w:cstheme="minorHAnsi"/>
          <w:b w:val="0"/>
          <w:bCs w:val="0"/>
          <w:noProof/>
          <w:sz w:val="20"/>
          <w:szCs w:val="20"/>
        </w:rPr>
        <w:t>OCI: Automation of Start and Stop of Compute and DB Instances as per scheduled timelines using Tags</w:t>
      </w:r>
      <w:r>
        <w:rPr>
          <w:rFonts w:eastAsia="Times New Roman" w:cstheme="minorHAnsi"/>
          <w:b w:val="0"/>
          <w:bCs w:val="0"/>
          <w:noProof/>
          <w:sz w:val="20"/>
          <w:szCs w:val="20"/>
        </w:rPr>
        <w:t xml:space="preserve">. </w:t>
      </w:r>
      <w:r w:rsidR="000E5E1B">
        <w:rPr>
          <w:rFonts w:eastAsia="Times New Roman" w:cstheme="minorHAnsi"/>
          <w:b w:val="0"/>
          <w:bCs w:val="0"/>
          <w:noProof/>
          <w:sz w:val="20"/>
          <w:szCs w:val="20"/>
        </w:rPr>
        <w:t>This script will power on and power off the OCI instances and DB instances.</w:t>
      </w:r>
    </w:p>
    <w:p w14:paraId="4074DAA5" w14:textId="77777777" w:rsidR="000E5E1B" w:rsidRPr="000E5E1B" w:rsidRDefault="000E5E1B" w:rsidP="000E5E1B">
      <w:pPr>
        <w:pStyle w:val="WPBodyText"/>
      </w:pPr>
    </w:p>
    <w:p w14:paraId="4EA06109" w14:textId="56A63C22" w:rsidR="00DF63F2" w:rsidRDefault="00DF63F2" w:rsidP="00E33A32">
      <w:pPr>
        <w:pStyle w:val="TOC2"/>
        <w:ind w:left="0"/>
      </w:pPr>
    </w:p>
    <w:p w14:paraId="79B786CF" w14:textId="6C05A526" w:rsidR="00DF63F2" w:rsidRPr="008E4253" w:rsidRDefault="00073836" w:rsidP="008E4253">
      <w:pPr>
        <w:pStyle w:val="Subhead1"/>
      </w:pPr>
      <w:bookmarkStart w:id="4" w:name="_Toc78303002"/>
      <w:bookmarkStart w:id="5" w:name="_Hlk140076646"/>
      <w:r w:rsidRPr="008E4253">
        <w:lastRenderedPageBreak/>
        <w:t>Work Instructions</w:t>
      </w:r>
      <w:bookmarkEnd w:id="4"/>
    </w:p>
    <w:p w14:paraId="744D96AC" w14:textId="1058F223" w:rsidR="00260853" w:rsidRDefault="00402BEC" w:rsidP="00260853">
      <w:pPr>
        <w:pStyle w:val="WPBodyText"/>
        <w:rPr>
          <w:b/>
          <w:bCs/>
          <w:u w:val="single"/>
        </w:rPr>
      </w:pPr>
      <w:r w:rsidRPr="00402BEC">
        <w:rPr>
          <w:b/>
          <w:bCs/>
          <w:u w:val="single"/>
        </w:rPr>
        <w:t>Steps</w:t>
      </w:r>
      <w:r>
        <w:rPr>
          <w:b/>
          <w:bCs/>
          <w:u w:val="single"/>
        </w:rPr>
        <w:t>:</w:t>
      </w:r>
      <w:bookmarkEnd w:id="5"/>
    </w:p>
    <w:p w14:paraId="5F9A4D74" w14:textId="77777777" w:rsidR="00260853" w:rsidRPr="000F5C8F" w:rsidRDefault="00260853" w:rsidP="00260853">
      <w:pPr>
        <w:pStyle w:val="WPBodyText"/>
        <w:numPr>
          <w:ilvl w:val="0"/>
          <w:numId w:val="19"/>
        </w:numPr>
        <w:spacing w:after="0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0F5C8F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Login to Master Server. </w:t>
      </w:r>
    </w:p>
    <w:p w14:paraId="3D9A367B" w14:textId="77777777" w:rsidR="00260853" w:rsidRPr="000F5C8F" w:rsidRDefault="00260853" w:rsidP="0026085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0F5C8F">
        <w:rPr>
          <w:rFonts w:eastAsia="Times New Roman" w:cstheme="minorHAnsi"/>
          <w:color w:val="000000"/>
          <w:sz w:val="20"/>
          <w:szCs w:val="20"/>
          <w:lang w:val="en-IN" w:eastAsia="en-IN"/>
        </w:rPr>
        <w:t>Copy the script solution (</w:t>
      </w:r>
      <w:r w:rsidRPr="005C0014">
        <w:rPr>
          <w:rFonts w:eastAsia="Times New Roman" w:cstheme="minorHAnsi"/>
          <w:color w:val="000000"/>
          <w:sz w:val="20"/>
          <w:szCs w:val="20"/>
          <w:u w:val="single"/>
          <w:lang w:val="en-IN" w:eastAsia="en-IN"/>
        </w:rPr>
        <w:t>OCI-PowerOn_PowerOff</w:t>
      </w:r>
      <w:r w:rsidRPr="000F5C8F">
        <w:rPr>
          <w:rFonts w:eastAsia="Times New Roman" w:cstheme="minorHAnsi"/>
          <w:color w:val="000000"/>
          <w:sz w:val="20"/>
          <w:szCs w:val="20"/>
          <w:lang w:val="en-IN" w:eastAsia="en-IN"/>
        </w:rPr>
        <w:t>) folder into a dedicated directory on master server.</w:t>
      </w:r>
    </w:p>
    <w:p w14:paraId="6028D044" w14:textId="77777777" w:rsidR="00260853" w:rsidRPr="000F5C8F" w:rsidRDefault="00260853" w:rsidP="0026085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0F5C8F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Within the same directory search for </w:t>
      </w:r>
      <w:r w:rsidRPr="000F5C8F">
        <w:rPr>
          <w:rFonts w:eastAsia="Times New Roman" w:cstheme="minorHAnsi"/>
          <w:b/>
          <w:bCs/>
          <w:i/>
          <w:iCs/>
          <w:color w:val="000000"/>
          <w:sz w:val="20"/>
          <w:szCs w:val="20"/>
          <w:lang w:val="en-IN" w:eastAsia="en-IN"/>
        </w:rPr>
        <w:t>install.sh</w:t>
      </w:r>
    </w:p>
    <w:p w14:paraId="18CABAC4" w14:textId="75726607" w:rsidR="00260853" w:rsidRDefault="00260853" w:rsidP="0026085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0F5C8F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Execute the </w:t>
      </w:r>
      <w:r w:rsidRPr="00577BBF">
        <w:rPr>
          <w:rFonts w:eastAsia="Times New Roman" w:cstheme="minorHAnsi"/>
          <w:b/>
          <w:bCs/>
          <w:color w:val="000000"/>
          <w:sz w:val="20"/>
          <w:szCs w:val="20"/>
          <w:lang w:val="en-IN" w:eastAsia="en-IN"/>
        </w:rPr>
        <w:t>“</w:t>
      </w:r>
      <w:r w:rsidRPr="00577BBF">
        <w:rPr>
          <w:rFonts w:eastAsia="Times New Roman" w:cstheme="minorHAnsi"/>
          <w:b/>
          <w:bCs/>
          <w:i/>
          <w:iCs/>
          <w:color w:val="000000"/>
          <w:sz w:val="20"/>
          <w:szCs w:val="20"/>
          <w:lang w:val="en-IN" w:eastAsia="en-IN"/>
        </w:rPr>
        <w:t xml:space="preserve">bash </w:t>
      </w:r>
      <w:r w:rsidRPr="000F5C8F">
        <w:rPr>
          <w:rFonts w:eastAsia="Times New Roman" w:cstheme="minorHAnsi"/>
          <w:b/>
          <w:bCs/>
          <w:i/>
          <w:iCs/>
          <w:color w:val="000000"/>
          <w:sz w:val="20"/>
          <w:szCs w:val="20"/>
          <w:lang w:val="en-IN" w:eastAsia="en-IN"/>
        </w:rPr>
        <w:t>install.sh</w:t>
      </w:r>
      <w:r>
        <w:rPr>
          <w:rFonts w:eastAsia="Times New Roman" w:cstheme="minorHAnsi"/>
          <w:b/>
          <w:bCs/>
          <w:i/>
          <w:iCs/>
          <w:color w:val="000000"/>
          <w:sz w:val="20"/>
          <w:szCs w:val="20"/>
          <w:lang w:val="en-IN" w:eastAsia="en-IN"/>
        </w:rPr>
        <w:t>”</w:t>
      </w:r>
      <w:r w:rsidRPr="000F5C8F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script via Bash – this will</w:t>
      </w:r>
      <w:r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</w:t>
      </w:r>
      <w:r w:rsidRPr="000F5C8F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update the crontab job like this: </w:t>
      </w:r>
    </w:p>
    <w:p w14:paraId="21B061BE" w14:textId="11FDDC00" w:rsidR="000657AC" w:rsidRPr="000657AC" w:rsidRDefault="000657AC" w:rsidP="000657AC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Consolas" w:hAnsi="Consolas"/>
          <w:b/>
          <w:bCs/>
          <w:noProof/>
          <w:sz w:val="16"/>
          <w:szCs w:val="16"/>
        </w:rPr>
      </w:pPr>
      <w:r w:rsidRPr="000657AC">
        <w:rPr>
          <w:rFonts w:ascii="Consolas" w:hAnsi="Consolas"/>
          <w:b/>
          <w:bCs/>
          <w:noProof/>
          <w:sz w:val="16"/>
          <w:szCs w:val="16"/>
        </w:rPr>
        <w:t xml:space="preserve">58 * * * * python3 /home/opc/OCI-Auto_PowerOn_PowerOff_Solution/Auto_PowerOn_PowerOff_Script.py -a Down -ip </w:t>
      </w:r>
    </w:p>
    <w:p w14:paraId="02A57CC6" w14:textId="1F2A9D2E" w:rsidR="000657AC" w:rsidRPr="000657AC" w:rsidRDefault="000657AC" w:rsidP="00F524A7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16"/>
          <w:szCs w:val="16"/>
          <w:lang w:val="en-IN" w:eastAsia="en-IN"/>
        </w:rPr>
      </w:pPr>
      <w:r w:rsidRPr="000657AC">
        <w:rPr>
          <w:rFonts w:ascii="Consolas" w:hAnsi="Consolas"/>
          <w:b/>
          <w:bCs/>
          <w:noProof/>
          <w:sz w:val="16"/>
          <w:szCs w:val="16"/>
        </w:rPr>
        <w:t xml:space="preserve">01 * * * * python3 /home/opc/OCI-Auto_PowerOn_PowerOff_Solution/Auto_PowerOn_PowerOff_Script.py -a Up -ip </w:t>
      </w:r>
    </w:p>
    <w:p w14:paraId="40DCA815" w14:textId="77777777" w:rsidR="000657AC" w:rsidRPr="000657AC" w:rsidRDefault="000657AC" w:rsidP="000657AC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</w:p>
    <w:p w14:paraId="346BA08F" w14:textId="77777777" w:rsidR="00260853" w:rsidRPr="000F5C8F" w:rsidRDefault="00260853" w:rsidP="0026085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0F5C8F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The </w:t>
      </w:r>
      <w:r w:rsidRPr="005C0014">
        <w:rPr>
          <w:rFonts w:eastAsia="Times New Roman" w:cstheme="minorHAnsi"/>
          <w:b/>
          <w:bCs/>
          <w:i/>
          <w:iCs/>
          <w:color w:val="000000"/>
          <w:sz w:val="20"/>
          <w:szCs w:val="20"/>
          <w:lang w:val="en-IN" w:eastAsia="en-IN"/>
        </w:rPr>
        <w:t>Install.sh</w:t>
      </w:r>
      <w:r w:rsidRPr="000F5C8F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script will configure the time zone to European Central Time (CET). If you want to operate in a difference time zone, run the command: Example - </w:t>
      </w:r>
      <w:proofErr w:type="spellStart"/>
      <w:r w:rsidRPr="000F5C8F">
        <w:rPr>
          <w:rFonts w:eastAsia="Times New Roman" w:cstheme="minorHAnsi"/>
          <w:b/>
          <w:bCs/>
          <w:i/>
          <w:iCs/>
          <w:color w:val="000000"/>
          <w:sz w:val="20"/>
          <w:szCs w:val="20"/>
          <w:lang w:val="en-IN" w:eastAsia="en-IN"/>
        </w:rPr>
        <w:t>sudo</w:t>
      </w:r>
      <w:proofErr w:type="spellEnd"/>
      <w:r w:rsidRPr="000F5C8F">
        <w:rPr>
          <w:rFonts w:eastAsia="Times New Roman" w:cstheme="minorHAnsi"/>
          <w:b/>
          <w:bCs/>
          <w:i/>
          <w:iCs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F5C8F">
        <w:rPr>
          <w:rFonts w:eastAsia="Times New Roman" w:cstheme="minorHAnsi"/>
          <w:b/>
          <w:bCs/>
          <w:i/>
          <w:iCs/>
          <w:color w:val="000000"/>
          <w:sz w:val="20"/>
          <w:szCs w:val="20"/>
          <w:lang w:val="en-IN" w:eastAsia="en-IN"/>
        </w:rPr>
        <w:t>timedatectl</w:t>
      </w:r>
      <w:proofErr w:type="spellEnd"/>
      <w:r w:rsidRPr="000F5C8F">
        <w:rPr>
          <w:rFonts w:eastAsia="Times New Roman" w:cstheme="minorHAnsi"/>
          <w:b/>
          <w:bCs/>
          <w:i/>
          <w:iCs/>
          <w:color w:val="000000"/>
          <w:sz w:val="20"/>
          <w:szCs w:val="20"/>
          <w:lang w:val="en-IN" w:eastAsia="en-IN"/>
        </w:rPr>
        <w:t xml:space="preserve"> set-</w:t>
      </w:r>
      <w:proofErr w:type="spellStart"/>
      <w:r w:rsidRPr="000F5C8F">
        <w:rPr>
          <w:rFonts w:eastAsia="Times New Roman" w:cstheme="minorHAnsi"/>
          <w:b/>
          <w:bCs/>
          <w:i/>
          <w:iCs/>
          <w:color w:val="000000"/>
          <w:sz w:val="20"/>
          <w:szCs w:val="20"/>
          <w:lang w:val="en-IN" w:eastAsia="en-IN"/>
        </w:rPr>
        <w:t>timezone</w:t>
      </w:r>
      <w:proofErr w:type="spellEnd"/>
      <w:r w:rsidRPr="000F5C8F">
        <w:rPr>
          <w:rFonts w:eastAsia="Times New Roman" w:cstheme="minorHAnsi"/>
          <w:b/>
          <w:bCs/>
          <w:i/>
          <w:iCs/>
          <w:color w:val="000000"/>
          <w:sz w:val="20"/>
          <w:szCs w:val="20"/>
          <w:lang w:val="en-IN" w:eastAsia="en-IN"/>
        </w:rPr>
        <w:t xml:space="preserve"> Europe/Amsterdam</w:t>
      </w:r>
    </w:p>
    <w:p w14:paraId="1FFB5FFF" w14:textId="77777777" w:rsidR="00260853" w:rsidRPr="000F5C8F" w:rsidRDefault="00260853" w:rsidP="0026085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0F5C8F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For the first time: Run the following command from the </w:t>
      </w:r>
      <w:r w:rsidRPr="005C0014">
        <w:rPr>
          <w:rFonts w:eastAsia="Times New Roman" w:cstheme="minorHAnsi"/>
          <w:color w:val="000000"/>
          <w:sz w:val="20"/>
          <w:szCs w:val="20"/>
          <w:u w:val="single"/>
          <w:lang w:val="en-IN" w:eastAsia="en-IN"/>
        </w:rPr>
        <w:t>OCI-PowerOn_PowerOff</w:t>
      </w:r>
      <w:r w:rsidRPr="000F5C8F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directory – Command: </w:t>
      </w:r>
      <w:r w:rsidRPr="000F5C8F">
        <w:rPr>
          <w:rFonts w:eastAsia="Times New Roman" w:cstheme="minorHAnsi"/>
          <w:b/>
          <w:bCs/>
          <w:i/>
          <w:iCs/>
          <w:color w:val="000000"/>
          <w:sz w:val="20"/>
          <w:szCs w:val="20"/>
          <w:lang w:val="en-IN" w:eastAsia="en-IN"/>
        </w:rPr>
        <w:t>python3 CreateNameSpaces.py -</w:t>
      </w:r>
      <w:proofErr w:type="spellStart"/>
      <w:proofErr w:type="gramStart"/>
      <w:r w:rsidRPr="000F5C8F">
        <w:rPr>
          <w:rFonts w:eastAsia="Times New Roman" w:cstheme="minorHAnsi"/>
          <w:b/>
          <w:bCs/>
          <w:i/>
          <w:iCs/>
          <w:color w:val="000000"/>
          <w:sz w:val="20"/>
          <w:szCs w:val="20"/>
          <w:lang w:val="en-IN" w:eastAsia="en-IN"/>
        </w:rPr>
        <w:t>ip</w:t>
      </w:r>
      <w:proofErr w:type="spellEnd"/>
      <w:proofErr w:type="gramEnd"/>
    </w:p>
    <w:p w14:paraId="099E8F82" w14:textId="77777777" w:rsidR="00260853" w:rsidRPr="000F5C8F" w:rsidRDefault="00260853" w:rsidP="0026085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>
        <w:rPr>
          <w:rFonts w:eastAsia="Times New Roman" w:cstheme="minorHAnsi"/>
          <w:color w:val="000000"/>
          <w:sz w:val="20"/>
          <w:szCs w:val="20"/>
          <w:lang w:val="en-IN" w:eastAsia="en-IN"/>
        </w:rPr>
        <w:t>By executing the above script from the master server, it will create the namespaces on the OCI environment, which is then used for tagging the slave nodes.</w:t>
      </w:r>
    </w:p>
    <w:p w14:paraId="22F427D9" w14:textId="77777777" w:rsidR="00260853" w:rsidRDefault="00260853" w:rsidP="0026085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0F5C8F">
        <w:rPr>
          <w:rFonts w:eastAsia="Times New Roman" w:cstheme="minorHAnsi"/>
          <w:color w:val="000000"/>
          <w:sz w:val="20"/>
          <w:szCs w:val="20"/>
          <w:lang w:val="en-IN" w:eastAsia="en-IN"/>
        </w:rPr>
        <w:t>The instance is now all setup and will run 2 minutes before the hour all scaling down/power down operations and 1 minute after the hour scaling up/power on operations.</w:t>
      </w:r>
    </w:p>
    <w:p w14:paraId="56658925" w14:textId="77777777" w:rsidR="000657AC" w:rsidRDefault="00260853" w:rsidP="000657AC">
      <w:pPr>
        <w:spacing w:before="100" w:beforeAutospacing="1" w:after="100" w:afterAutospacing="1" w:line="360" w:lineRule="auto"/>
        <w:rPr>
          <w:noProof/>
        </w:rPr>
      </w:pPr>
      <w:r w:rsidRPr="003B1D82">
        <w:rPr>
          <w:rFonts w:eastAsia="Times New Roman" w:cstheme="minorHAnsi"/>
          <w:i/>
          <w:iCs/>
          <w:color w:val="000000"/>
          <w:u w:val="single"/>
          <w:lang w:val="en-IN" w:eastAsia="en-IN"/>
        </w:rPr>
        <w:t>If you want to log the crontab jobs, the crontab job needs to be edited like this</w:t>
      </w:r>
      <w:r w:rsidRPr="005C0014">
        <w:rPr>
          <w:rFonts w:eastAsia="Times New Roman" w:cstheme="minorHAnsi"/>
          <w:i/>
          <w:iCs/>
          <w:color w:val="000000"/>
          <w:lang w:val="en-IN" w:eastAsia="en-IN"/>
        </w:rPr>
        <w:t>:</w:t>
      </w:r>
      <w:r w:rsidRPr="002B0C56">
        <w:rPr>
          <w:noProof/>
        </w:rPr>
        <w:t xml:space="preserve"> </w:t>
      </w:r>
    </w:p>
    <w:p w14:paraId="7A329A92" w14:textId="53CC0EED" w:rsidR="000657AC" w:rsidRPr="000657AC" w:rsidRDefault="000657AC" w:rsidP="000657AC">
      <w:pPr>
        <w:spacing w:before="100" w:beforeAutospacing="1" w:after="100" w:afterAutospacing="1" w:line="360" w:lineRule="auto"/>
        <w:rPr>
          <w:rFonts w:ascii="Consolas" w:hAnsi="Consolas"/>
          <w:b/>
          <w:bCs/>
          <w:noProof/>
          <w:sz w:val="16"/>
          <w:szCs w:val="16"/>
        </w:rPr>
      </w:pPr>
      <w:r w:rsidRPr="000657AC">
        <w:rPr>
          <w:rFonts w:ascii="Consolas" w:hAnsi="Consolas"/>
          <w:b/>
          <w:bCs/>
          <w:noProof/>
          <w:sz w:val="16"/>
          <w:szCs w:val="16"/>
        </w:rPr>
        <w:t>58 * * * * python3 /home/opc/OCI-Auto_PowerOn_PowerOff_Solution/Auto_PowerOn_PowerOff_Script.py -a Down -ip &gt;&gt; /home/opc/OCI-Auto_PowerOn_PowerOff_Solution/Cronjob_PowerOff.txt 2&gt;&amp;1</w:t>
      </w:r>
    </w:p>
    <w:p w14:paraId="74B0F695" w14:textId="73721AF5" w:rsidR="003A2527" w:rsidRPr="00F73FE0" w:rsidRDefault="000657AC" w:rsidP="00CF1298">
      <w:pPr>
        <w:spacing w:before="100" w:beforeAutospacing="1" w:after="100" w:afterAutospacing="1" w:line="360" w:lineRule="auto"/>
        <w:rPr>
          <w:rFonts w:cs="Arial"/>
          <w:szCs w:val="24"/>
        </w:rPr>
      </w:pPr>
      <w:r w:rsidRPr="000657AC">
        <w:rPr>
          <w:rFonts w:ascii="Consolas" w:hAnsi="Consolas"/>
          <w:b/>
          <w:bCs/>
          <w:noProof/>
          <w:sz w:val="16"/>
          <w:szCs w:val="16"/>
        </w:rPr>
        <w:t>01 * * * * python3 /home/opc/OCI-Auto_PowerOn_PowerOff_Solution/Auto_PowerOn_PowerOff_Script.py -a Up -ip &gt;&gt; /home/opc/OCI-Auto_PowerOn_PowerOff_Solution/Cronjob_PowerOn.txt 2&gt;&amp;1</w:t>
      </w:r>
      <w:bookmarkStart w:id="6" w:name="_Hlk140140054"/>
      <w:bookmarkEnd w:id="6"/>
    </w:p>
    <w:sectPr w:rsidR="003A2527" w:rsidRPr="00F73FE0" w:rsidSect="000F5E65">
      <w:headerReference w:type="default" r:id="rId9"/>
      <w:footerReference w:type="default" r:id="rId10"/>
      <w:pgSz w:w="11900" w:h="16820"/>
      <w:pgMar w:top="1440" w:right="1440" w:bottom="1440" w:left="1440" w:header="397" w:footer="6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3F770" w14:textId="77777777" w:rsidR="00D0514A" w:rsidRDefault="00D0514A" w:rsidP="00E238FA">
      <w:pPr>
        <w:spacing w:line="240" w:lineRule="auto"/>
      </w:pPr>
      <w:r>
        <w:separator/>
      </w:r>
    </w:p>
  </w:endnote>
  <w:endnote w:type="continuationSeparator" w:id="0">
    <w:p w14:paraId="507C725B" w14:textId="77777777" w:rsidR="00D0514A" w:rsidRDefault="00D0514A" w:rsidP="00E238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DXCTable"/>
      <w:tblW w:w="9072" w:type="dxa"/>
      <w:jc w:val="right"/>
      <w:tblBorders>
        <w:bottom w:val="none" w:sz="0" w:space="0" w:color="auto"/>
        <w:insideH w:val="none" w:sz="0" w:space="0" w:color="auto"/>
      </w:tblBorders>
      <w:tblCellMar>
        <w:right w:w="58" w:type="dxa"/>
      </w:tblCellMar>
      <w:tblLook w:val="04A0" w:firstRow="1" w:lastRow="0" w:firstColumn="1" w:lastColumn="0" w:noHBand="0" w:noVBand="1"/>
    </w:tblPr>
    <w:tblGrid>
      <w:gridCol w:w="2694"/>
      <w:gridCol w:w="5938"/>
      <w:gridCol w:w="440"/>
    </w:tblGrid>
    <w:tr w:rsidR="000F5E65" w14:paraId="588E3AD3" w14:textId="77777777" w:rsidTr="0084537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jc w:val="right"/>
      </w:trPr>
      <w:tc>
        <w:tcPr>
          <w:tcW w:w="2701" w:type="dxa"/>
          <w:tcBorders>
            <w:top w:val="none" w:sz="0" w:space="0" w:color="auto"/>
            <w:bottom w:val="none" w:sz="0" w:space="0" w:color="auto"/>
          </w:tcBorders>
        </w:tcPr>
        <w:p w14:paraId="407A3196" w14:textId="77777777" w:rsidR="000F5E65" w:rsidRPr="00E22D0E" w:rsidRDefault="000F5E65" w:rsidP="000F5E65">
          <w:pPr>
            <w:pStyle w:val="Logo"/>
            <w:spacing w:after="20"/>
            <w:ind w:left="-115"/>
          </w:pPr>
          <w:r w:rsidRPr="00E22D0E">
            <w:rPr>
              <w:noProof/>
            </w:rPr>
            <w:drawing>
              <wp:inline distT="0" distB="0" distL="0" distR="0" wp14:anchorId="61728281" wp14:editId="010588DA">
                <wp:extent cx="1590675" cy="191770"/>
                <wp:effectExtent l="0" t="0" r="9525" b="0"/>
                <wp:docPr id="40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09" w:type="dxa"/>
          <w:tcBorders>
            <w:top w:val="none" w:sz="0" w:space="0" w:color="auto"/>
            <w:bottom w:val="none" w:sz="0" w:space="0" w:color="auto"/>
          </w:tcBorders>
        </w:tcPr>
        <w:p w14:paraId="2ACD12CC" w14:textId="77777777" w:rsidR="000F5E65" w:rsidRPr="00E12C74" w:rsidRDefault="000F5E65" w:rsidP="000F5E65">
          <w:pPr>
            <w:pStyle w:val="Footer0"/>
            <w:tabs>
              <w:tab w:val="left" w:pos="2366"/>
            </w:tabs>
            <w:ind w:left="0"/>
            <w:rPr>
              <w:sz w:val="16"/>
              <w:szCs w:val="16"/>
            </w:rPr>
          </w:pPr>
          <w:r w:rsidRPr="00E12C74">
            <w:rPr>
              <w:noProof/>
              <w:sz w:val="16"/>
              <w:szCs w:val="16"/>
              <w:lang w:bidi="ar-SA"/>
            </w:rPr>
            <w:t>All rights reserved. DXC Confidential Information</w:t>
          </w:r>
        </w:p>
      </w:tc>
      <w:tc>
        <w:tcPr>
          <w:tcW w:w="450" w:type="dxa"/>
          <w:tcBorders>
            <w:top w:val="none" w:sz="0" w:space="0" w:color="auto"/>
            <w:bottom w:val="none" w:sz="0" w:space="0" w:color="auto"/>
          </w:tcBorders>
          <w:vAlign w:val="center"/>
        </w:tcPr>
        <w:p w14:paraId="1856E4A5" w14:textId="77777777" w:rsidR="000F5E65" w:rsidRDefault="000F5E65" w:rsidP="000F5E65">
          <w:pPr>
            <w:pStyle w:val="Footerright"/>
            <w:tabs>
              <w:tab w:val="clear" w:pos="4320"/>
            </w:tabs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10</w:t>
          </w:r>
          <w:r>
            <w:rPr>
              <w:noProof/>
            </w:rPr>
            <w:fldChar w:fldCharType="end"/>
          </w:r>
        </w:p>
      </w:tc>
    </w:tr>
  </w:tbl>
  <w:p w14:paraId="1C97AE8F" w14:textId="63694C96" w:rsidR="001B18F9" w:rsidRDefault="001B18F9" w:rsidP="000F5E65">
    <w:pPr>
      <w:pStyle w:val="WPLegal"/>
      <w:tabs>
        <w:tab w:val="left" w:pos="841"/>
        <w:tab w:val="center" w:pos="4323"/>
      </w:tabs>
      <w:spacing w:before="60" w:line="240" w:lineRule="auto"/>
      <w:ind w:right="37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29276" w14:textId="77777777" w:rsidR="00D0514A" w:rsidRDefault="00D0514A" w:rsidP="00E238FA">
      <w:pPr>
        <w:spacing w:line="240" w:lineRule="auto"/>
      </w:pPr>
      <w:r>
        <w:separator/>
      </w:r>
    </w:p>
  </w:footnote>
  <w:footnote w:type="continuationSeparator" w:id="0">
    <w:p w14:paraId="311A2D33" w14:textId="77777777" w:rsidR="00D0514A" w:rsidRDefault="00D0514A" w:rsidP="00E238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983C0" w14:textId="197438D8" w:rsidR="001B18F9" w:rsidRPr="000F5E65" w:rsidRDefault="000F5E65" w:rsidP="000F5E65">
    <w:pPr>
      <w:pStyle w:val="Header"/>
    </w:pPr>
    <w:r>
      <w:rPr>
        <w:noProof/>
      </w:rPr>
      <w:drawing>
        <wp:inline distT="0" distB="0" distL="0" distR="0" wp14:anchorId="1AB57EDA" wp14:editId="3FD04201">
          <wp:extent cx="914400" cy="514067"/>
          <wp:effectExtent l="0" t="0" r="0" b="0"/>
          <wp:docPr id="33" name="Picture 3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969" t="15143" r="7114" b="16356"/>
                  <a:stretch/>
                </pic:blipFill>
                <pic:spPr bwMode="auto">
                  <a:xfrm>
                    <a:off x="0" y="0"/>
                    <a:ext cx="914400" cy="51406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880"/>
    <w:multiLevelType w:val="hybridMultilevel"/>
    <w:tmpl w:val="40EE6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758C3"/>
    <w:multiLevelType w:val="multilevel"/>
    <w:tmpl w:val="36B41C36"/>
    <w:lvl w:ilvl="0">
      <w:start w:val="1"/>
      <w:numFmt w:val="decimal"/>
      <w:pStyle w:val="Subhead1"/>
      <w:lvlText w:val="%1."/>
      <w:lvlJc w:val="left"/>
      <w:pPr>
        <w:ind w:left="360" w:hanging="360"/>
      </w:pPr>
    </w:lvl>
    <w:lvl w:ilvl="1">
      <w:start w:val="1"/>
      <w:numFmt w:val="decimal"/>
      <w:pStyle w:val="Subhead2"/>
      <w:lvlText w:val="%1.%2."/>
      <w:lvlJc w:val="left"/>
      <w:pPr>
        <w:ind w:left="792" w:hanging="432"/>
      </w:pPr>
    </w:lvl>
    <w:lvl w:ilvl="2">
      <w:start w:val="1"/>
      <w:numFmt w:val="decimal"/>
      <w:pStyle w:val="Subhead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9F6318"/>
    <w:multiLevelType w:val="multilevel"/>
    <w:tmpl w:val="D57C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06C69"/>
    <w:multiLevelType w:val="hybridMultilevel"/>
    <w:tmpl w:val="5FD4A8A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B66C8"/>
    <w:multiLevelType w:val="hybridMultilevel"/>
    <w:tmpl w:val="9F3C471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36541"/>
    <w:multiLevelType w:val="hybridMultilevel"/>
    <w:tmpl w:val="5BEE2E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306D9"/>
    <w:multiLevelType w:val="hybridMultilevel"/>
    <w:tmpl w:val="E8E07474"/>
    <w:lvl w:ilvl="0" w:tplc="02EA0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B5E6320"/>
    <w:multiLevelType w:val="hybridMultilevel"/>
    <w:tmpl w:val="36AE1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B10FC"/>
    <w:multiLevelType w:val="hybridMultilevel"/>
    <w:tmpl w:val="67C6A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D640B"/>
    <w:multiLevelType w:val="multilevel"/>
    <w:tmpl w:val="A846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0C0527"/>
    <w:multiLevelType w:val="hybridMultilevel"/>
    <w:tmpl w:val="3F006AAE"/>
    <w:lvl w:ilvl="0" w:tplc="8B26DBA6">
      <w:start w:val="1"/>
      <w:numFmt w:val="bullet"/>
      <w:pStyle w:val="WP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B84860">
      <w:start w:val="1"/>
      <w:numFmt w:val="bullet"/>
      <w:suff w:val="space"/>
      <w:lvlText w:val="o"/>
      <w:lvlJc w:val="left"/>
      <w:pPr>
        <w:ind w:left="360" w:firstLine="360"/>
      </w:pPr>
      <w:rPr>
        <w:rFonts w:ascii="Courier New" w:hAnsi="Courier New" w:hint="default"/>
      </w:rPr>
    </w:lvl>
    <w:lvl w:ilvl="2" w:tplc="365028A2">
      <w:start w:val="1"/>
      <w:numFmt w:val="bullet"/>
      <w:suff w:val="space"/>
      <w:lvlText w:val=""/>
      <w:lvlJc w:val="left"/>
      <w:pPr>
        <w:ind w:left="2160" w:hanging="10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A48F8"/>
    <w:multiLevelType w:val="hybridMultilevel"/>
    <w:tmpl w:val="4DEA801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EB1C04"/>
    <w:multiLevelType w:val="hybridMultilevel"/>
    <w:tmpl w:val="AFE685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AF6098"/>
    <w:multiLevelType w:val="hybridMultilevel"/>
    <w:tmpl w:val="461AA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784F1C"/>
    <w:multiLevelType w:val="hybridMultilevel"/>
    <w:tmpl w:val="5FD4A8A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1B0F4C"/>
    <w:multiLevelType w:val="hybridMultilevel"/>
    <w:tmpl w:val="39D65A04"/>
    <w:lvl w:ilvl="0" w:tplc="50E84966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6" w15:restartNumberingAfterBreak="0">
    <w:nsid w:val="6C042879"/>
    <w:multiLevelType w:val="hybridMultilevel"/>
    <w:tmpl w:val="A2C03E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34413E"/>
    <w:multiLevelType w:val="hybridMultilevel"/>
    <w:tmpl w:val="770A353E"/>
    <w:lvl w:ilvl="0" w:tplc="50E84966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 w15:restartNumberingAfterBreak="0">
    <w:nsid w:val="70A527DF"/>
    <w:multiLevelType w:val="multilevel"/>
    <w:tmpl w:val="03DE94E0"/>
    <w:lvl w:ilvl="0">
      <w:start w:val="1"/>
      <w:numFmt w:val="bullet"/>
      <w:pStyle w:val="bulletlist"/>
      <w:lvlText w:val="•"/>
      <w:lvlJc w:val="left"/>
      <w:pPr>
        <w:ind w:left="187" w:hanging="187"/>
      </w:pPr>
      <w:rPr>
        <w:rFonts w:ascii="Arial" w:hAnsi="Arial" w:hint="default"/>
      </w:rPr>
    </w:lvl>
    <w:lvl w:ilvl="1">
      <w:start w:val="1"/>
      <w:numFmt w:val="bullet"/>
      <w:lvlText w:val="–"/>
      <w:lvlJc w:val="left"/>
      <w:pPr>
        <w:ind w:left="374" w:hanging="187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ind w:left="561" w:hanging="187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ind w:left="748" w:hanging="187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ind w:left="935" w:hanging="187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ind w:left="1122" w:hanging="187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ind w:left="1309" w:hanging="187"/>
      </w:pPr>
      <w:rPr>
        <w:rFonts w:ascii="Arial" w:hAnsi="Arial" w:hint="default"/>
      </w:rPr>
    </w:lvl>
    <w:lvl w:ilvl="7">
      <w:start w:val="1"/>
      <w:numFmt w:val="bullet"/>
      <w:lvlText w:val="–"/>
      <w:lvlJc w:val="left"/>
      <w:pPr>
        <w:ind w:left="1496" w:hanging="187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1627"/>
        </w:tabs>
        <w:ind w:left="1683" w:hanging="187"/>
      </w:pPr>
      <w:rPr>
        <w:rFonts w:ascii="Arial" w:hAnsi="Arial" w:hint="default"/>
      </w:rPr>
    </w:lvl>
  </w:abstractNum>
  <w:abstractNum w:abstractNumId="19" w15:restartNumberingAfterBreak="0">
    <w:nsid w:val="7E9A1B3A"/>
    <w:multiLevelType w:val="hybridMultilevel"/>
    <w:tmpl w:val="8FEE18F8"/>
    <w:lvl w:ilvl="0" w:tplc="4009000F">
      <w:start w:val="1"/>
      <w:numFmt w:val="decimal"/>
      <w:lvlText w:val="%1."/>
      <w:lvlJc w:val="left"/>
      <w:pPr>
        <w:ind w:left="2563" w:hanging="360"/>
      </w:pPr>
    </w:lvl>
    <w:lvl w:ilvl="1" w:tplc="40090019" w:tentative="1">
      <w:start w:val="1"/>
      <w:numFmt w:val="lowerLetter"/>
      <w:lvlText w:val="%2."/>
      <w:lvlJc w:val="left"/>
      <w:pPr>
        <w:ind w:left="3283" w:hanging="360"/>
      </w:pPr>
    </w:lvl>
    <w:lvl w:ilvl="2" w:tplc="4009001B" w:tentative="1">
      <w:start w:val="1"/>
      <w:numFmt w:val="lowerRoman"/>
      <w:lvlText w:val="%3."/>
      <w:lvlJc w:val="right"/>
      <w:pPr>
        <w:ind w:left="4003" w:hanging="180"/>
      </w:pPr>
    </w:lvl>
    <w:lvl w:ilvl="3" w:tplc="4009000F" w:tentative="1">
      <w:start w:val="1"/>
      <w:numFmt w:val="decimal"/>
      <w:lvlText w:val="%4."/>
      <w:lvlJc w:val="left"/>
      <w:pPr>
        <w:ind w:left="4723" w:hanging="360"/>
      </w:pPr>
    </w:lvl>
    <w:lvl w:ilvl="4" w:tplc="40090019" w:tentative="1">
      <w:start w:val="1"/>
      <w:numFmt w:val="lowerLetter"/>
      <w:lvlText w:val="%5."/>
      <w:lvlJc w:val="left"/>
      <w:pPr>
        <w:ind w:left="5443" w:hanging="360"/>
      </w:pPr>
    </w:lvl>
    <w:lvl w:ilvl="5" w:tplc="4009001B" w:tentative="1">
      <w:start w:val="1"/>
      <w:numFmt w:val="lowerRoman"/>
      <w:lvlText w:val="%6."/>
      <w:lvlJc w:val="right"/>
      <w:pPr>
        <w:ind w:left="6163" w:hanging="180"/>
      </w:pPr>
    </w:lvl>
    <w:lvl w:ilvl="6" w:tplc="4009000F" w:tentative="1">
      <w:start w:val="1"/>
      <w:numFmt w:val="decimal"/>
      <w:lvlText w:val="%7."/>
      <w:lvlJc w:val="left"/>
      <w:pPr>
        <w:ind w:left="6883" w:hanging="360"/>
      </w:pPr>
    </w:lvl>
    <w:lvl w:ilvl="7" w:tplc="40090019" w:tentative="1">
      <w:start w:val="1"/>
      <w:numFmt w:val="lowerLetter"/>
      <w:lvlText w:val="%8."/>
      <w:lvlJc w:val="left"/>
      <w:pPr>
        <w:ind w:left="7603" w:hanging="360"/>
      </w:pPr>
    </w:lvl>
    <w:lvl w:ilvl="8" w:tplc="40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0" w15:restartNumberingAfterBreak="0">
    <w:nsid w:val="7FA36BFB"/>
    <w:multiLevelType w:val="hybridMultilevel"/>
    <w:tmpl w:val="758E3DEC"/>
    <w:lvl w:ilvl="0" w:tplc="40090017">
      <w:start w:val="1"/>
      <w:numFmt w:val="lowerLetter"/>
      <w:lvlText w:val="%1)"/>
      <w:lvlJc w:val="left"/>
      <w:pPr>
        <w:ind w:left="2563" w:hanging="360"/>
      </w:pPr>
    </w:lvl>
    <w:lvl w:ilvl="1" w:tplc="40090019" w:tentative="1">
      <w:start w:val="1"/>
      <w:numFmt w:val="lowerLetter"/>
      <w:lvlText w:val="%2."/>
      <w:lvlJc w:val="left"/>
      <w:pPr>
        <w:ind w:left="3283" w:hanging="360"/>
      </w:pPr>
    </w:lvl>
    <w:lvl w:ilvl="2" w:tplc="4009001B" w:tentative="1">
      <w:start w:val="1"/>
      <w:numFmt w:val="lowerRoman"/>
      <w:lvlText w:val="%3."/>
      <w:lvlJc w:val="right"/>
      <w:pPr>
        <w:ind w:left="4003" w:hanging="180"/>
      </w:pPr>
    </w:lvl>
    <w:lvl w:ilvl="3" w:tplc="4009000F" w:tentative="1">
      <w:start w:val="1"/>
      <w:numFmt w:val="decimal"/>
      <w:lvlText w:val="%4."/>
      <w:lvlJc w:val="left"/>
      <w:pPr>
        <w:ind w:left="4723" w:hanging="360"/>
      </w:pPr>
    </w:lvl>
    <w:lvl w:ilvl="4" w:tplc="40090019" w:tentative="1">
      <w:start w:val="1"/>
      <w:numFmt w:val="lowerLetter"/>
      <w:lvlText w:val="%5."/>
      <w:lvlJc w:val="left"/>
      <w:pPr>
        <w:ind w:left="5443" w:hanging="360"/>
      </w:pPr>
    </w:lvl>
    <w:lvl w:ilvl="5" w:tplc="4009001B" w:tentative="1">
      <w:start w:val="1"/>
      <w:numFmt w:val="lowerRoman"/>
      <w:lvlText w:val="%6."/>
      <w:lvlJc w:val="right"/>
      <w:pPr>
        <w:ind w:left="6163" w:hanging="180"/>
      </w:pPr>
    </w:lvl>
    <w:lvl w:ilvl="6" w:tplc="4009000F" w:tentative="1">
      <w:start w:val="1"/>
      <w:numFmt w:val="decimal"/>
      <w:lvlText w:val="%7."/>
      <w:lvlJc w:val="left"/>
      <w:pPr>
        <w:ind w:left="6883" w:hanging="360"/>
      </w:pPr>
    </w:lvl>
    <w:lvl w:ilvl="7" w:tplc="40090019" w:tentative="1">
      <w:start w:val="1"/>
      <w:numFmt w:val="lowerLetter"/>
      <w:lvlText w:val="%8."/>
      <w:lvlJc w:val="left"/>
      <w:pPr>
        <w:ind w:left="7603" w:hanging="360"/>
      </w:pPr>
    </w:lvl>
    <w:lvl w:ilvl="8" w:tplc="4009001B" w:tentative="1">
      <w:start w:val="1"/>
      <w:numFmt w:val="lowerRoman"/>
      <w:lvlText w:val="%9."/>
      <w:lvlJc w:val="right"/>
      <w:pPr>
        <w:ind w:left="8323" w:hanging="180"/>
      </w:pPr>
    </w:lvl>
  </w:abstractNum>
  <w:num w:numId="1" w16cid:durableId="462306831">
    <w:abstractNumId w:val="10"/>
  </w:num>
  <w:num w:numId="2" w16cid:durableId="289289828">
    <w:abstractNumId w:val="18"/>
  </w:num>
  <w:num w:numId="3" w16cid:durableId="815337816">
    <w:abstractNumId w:val="1"/>
  </w:num>
  <w:num w:numId="4" w16cid:durableId="973756769">
    <w:abstractNumId w:val="5"/>
  </w:num>
  <w:num w:numId="5" w16cid:durableId="1973169320">
    <w:abstractNumId w:val="8"/>
  </w:num>
  <w:num w:numId="6" w16cid:durableId="2105345333">
    <w:abstractNumId w:val="16"/>
  </w:num>
  <w:num w:numId="7" w16cid:durableId="560363064">
    <w:abstractNumId w:val="7"/>
  </w:num>
  <w:num w:numId="8" w16cid:durableId="1430080196">
    <w:abstractNumId w:val="0"/>
  </w:num>
  <w:num w:numId="9" w16cid:durableId="554581061">
    <w:abstractNumId w:val="12"/>
  </w:num>
  <w:num w:numId="10" w16cid:durableId="548957116">
    <w:abstractNumId w:val="15"/>
  </w:num>
  <w:num w:numId="11" w16cid:durableId="833758425">
    <w:abstractNumId w:val="17"/>
  </w:num>
  <w:num w:numId="12" w16cid:durableId="1263025912">
    <w:abstractNumId w:val="6"/>
  </w:num>
  <w:num w:numId="13" w16cid:durableId="636305434">
    <w:abstractNumId w:val="19"/>
  </w:num>
  <w:num w:numId="14" w16cid:durableId="1206059384">
    <w:abstractNumId w:val="20"/>
  </w:num>
  <w:num w:numId="15" w16cid:durableId="726611789">
    <w:abstractNumId w:val="11"/>
  </w:num>
  <w:num w:numId="16" w16cid:durableId="1576738515">
    <w:abstractNumId w:val="4"/>
  </w:num>
  <w:num w:numId="17" w16cid:durableId="1710645447">
    <w:abstractNumId w:val="2"/>
  </w:num>
  <w:num w:numId="18" w16cid:durableId="1825537650">
    <w:abstractNumId w:val="9"/>
  </w:num>
  <w:num w:numId="19" w16cid:durableId="1984653456">
    <w:abstractNumId w:val="14"/>
  </w:num>
  <w:num w:numId="20" w16cid:durableId="1348871960">
    <w:abstractNumId w:val="3"/>
  </w:num>
  <w:num w:numId="21" w16cid:durableId="19272994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AEB"/>
    <w:rsid w:val="00000596"/>
    <w:rsid w:val="00000F51"/>
    <w:rsid w:val="00001FC5"/>
    <w:rsid w:val="000267C1"/>
    <w:rsid w:val="0003102F"/>
    <w:rsid w:val="000312C0"/>
    <w:rsid w:val="000313E6"/>
    <w:rsid w:val="00035DE0"/>
    <w:rsid w:val="00040919"/>
    <w:rsid w:val="00042E79"/>
    <w:rsid w:val="000549F1"/>
    <w:rsid w:val="0005591B"/>
    <w:rsid w:val="000657AC"/>
    <w:rsid w:val="00067ABC"/>
    <w:rsid w:val="00067EEC"/>
    <w:rsid w:val="00073836"/>
    <w:rsid w:val="000803D3"/>
    <w:rsid w:val="00080C66"/>
    <w:rsid w:val="00083C1E"/>
    <w:rsid w:val="0008527A"/>
    <w:rsid w:val="00090FFE"/>
    <w:rsid w:val="00096548"/>
    <w:rsid w:val="000A0920"/>
    <w:rsid w:val="000A0C21"/>
    <w:rsid w:val="000A1E3C"/>
    <w:rsid w:val="000C62B5"/>
    <w:rsid w:val="000D2581"/>
    <w:rsid w:val="000D4F9C"/>
    <w:rsid w:val="000E5E1B"/>
    <w:rsid w:val="000F5C8F"/>
    <w:rsid w:val="000F5E65"/>
    <w:rsid w:val="00104031"/>
    <w:rsid w:val="00111335"/>
    <w:rsid w:val="001147E2"/>
    <w:rsid w:val="00114810"/>
    <w:rsid w:val="00116594"/>
    <w:rsid w:val="00116B64"/>
    <w:rsid w:val="0012014A"/>
    <w:rsid w:val="00125230"/>
    <w:rsid w:val="00133E1C"/>
    <w:rsid w:val="0014210D"/>
    <w:rsid w:val="00162C76"/>
    <w:rsid w:val="0016497D"/>
    <w:rsid w:val="00165878"/>
    <w:rsid w:val="00170709"/>
    <w:rsid w:val="001707AA"/>
    <w:rsid w:val="00180819"/>
    <w:rsid w:val="0019468E"/>
    <w:rsid w:val="00196E46"/>
    <w:rsid w:val="001A230F"/>
    <w:rsid w:val="001A69E4"/>
    <w:rsid w:val="001B0372"/>
    <w:rsid w:val="001B18F9"/>
    <w:rsid w:val="001C50E2"/>
    <w:rsid w:val="001D084C"/>
    <w:rsid w:val="001D0CA5"/>
    <w:rsid w:val="001D2403"/>
    <w:rsid w:val="001D28E6"/>
    <w:rsid w:val="001D606B"/>
    <w:rsid w:val="001D6260"/>
    <w:rsid w:val="001D7B1B"/>
    <w:rsid w:val="001E2F55"/>
    <w:rsid w:val="0020104C"/>
    <w:rsid w:val="00214257"/>
    <w:rsid w:val="002302CA"/>
    <w:rsid w:val="0024175E"/>
    <w:rsid w:val="00241A87"/>
    <w:rsid w:val="00241C2D"/>
    <w:rsid w:val="002507BF"/>
    <w:rsid w:val="002535FD"/>
    <w:rsid w:val="00257A83"/>
    <w:rsid w:val="00260853"/>
    <w:rsid w:val="00271AA8"/>
    <w:rsid w:val="00274F47"/>
    <w:rsid w:val="002813C9"/>
    <w:rsid w:val="00281BB0"/>
    <w:rsid w:val="0028561B"/>
    <w:rsid w:val="00290CA0"/>
    <w:rsid w:val="002933C9"/>
    <w:rsid w:val="00294BE3"/>
    <w:rsid w:val="002B2D2D"/>
    <w:rsid w:val="002B458B"/>
    <w:rsid w:val="002B5E8A"/>
    <w:rsid w:val="002C35EF"/>
    <w:rsid w:val="002D3032"/>
    <w:rsid w:val="002D592B"/>
    <w:rsid w:val="002E1098"/>
    <w:rsid w:val="002F72C9"/>
    <w:rsid w:val="00304B35"/>
    <w:rsid w:val="003070EE"/>
    <w:rsid w:val="00313425"/>
    <w:rsid w:val="00314657"/>
    <w:rsid w:val="00316EF5"/>
    <w:rsid w:val="003256A4"/>
    <w:rsid w:val="003268CC"/>
    <w:rsid w:val="00332916"/>
    <w:rsid w:val="00335EB2"/>
    <w:rsid w:val="00346489"/>
    <w:rsid w:val="00352387"/>
    <w:rsid w:val="00357A51"/>
    <w:rsid w:val="00363BA4"/>
    <w:rsid w:val="003661AF"/>
    <w:rsid w:val="0036764C"/>
    <w:rsid w:val="0039252B"/>
    <w:rsid w:val="0039286E"/>
    <w:rsid w:val="00397AF4"/>
    <w:rsid w:val="003A2527"/>
    <w:rsid w:val="003A37C5"/>
    <w:rsid w:val="003A6256"/>
    <w:rsid w:val="003B1D82"/>
    <w:rsid w:val="003B6543"/>
    <w:rsid w:val="003B6875"/>
    <w:rsid w:val="003C456A"/>
    <w:rsid w:val="003C4F40"/>
    <w:rsid w:val="003D0F28"/>
    <w:rsid w:val="003E2A64"/>
    <w:rsid w:val="003E60E8"/>
    <w:rsid w:val="003F2CA6"/>
    <w:rsid w:val="003F3878"/>
    <w:rsid w:val="003F73DE"/>
    <w:rsid w:val="00400FFD"/>
    <w:rsid w:val="00402BEC"/>
    <w:rsid w:val="00403990"/>
    <w:rsid w:val="004051BF"/>
    <w:rsid w:val="004067B9"/>
    <w:rsid w:val="004173C9"/>
    <w:rsid w:val="00426D72"/>
    <w:rsid w:val="00457E36"/>
    <w:rsid w:val="00464354"/>
    <w:rsid w:val="00464776"/>
    <w:rsid w:val="00466D6E"/>
    <w:rsid w:val="00467076"/>
    <w:rsid w:val="00475185"/>
    <w:rsid w:val="004843C9"/>
    <w:rsid w:val="00484E0E"/>
    <w:rsid w:val="004871B8"/>
    <w:rsid w:val="004934E0"/>
    <w:rsid w:val="004A6867"/>
    <w:rsid w:val="004B0337"/>
    <w:rsid w:val="004B21A0"/>
    <w:rsid w:val="004C4418"/>
    <w:rsid w:val="004D160B"/>
    <w:rsid w:val="004D3332"/>
    <w:rsid w:val="004D44DB"/>
    <w:rsid w:val="004E0C8C"/>
    <w:rsid w:val="004F493E"/>
    <w:rsid w:val="005020A6"/>
    <w:rsid w:val="005118C8"/>
    <w:rsid w:val="0051573E"/>
    <w:rsid w:val="00530B7E"/>
    <w:rsid w:val="0053501D"/>
    <w:rsid w:val="00542FC1"/>
    <w:rsid w:val="00544F13"/>
    <w:rsid w:val="005515EA"/>
    <w:rsid w:val="0055167E"/>
    <w:rsid w:val="0055326D"/>
    <w:rsid w:val="0055461C"/>
    <w:rsid w:val="00566F0D"/>
    <w:rsid w:val="005723A2"/>
    <w:rsid w:val="00577BBF"/>
    <w:rsid w:val="00580A39"/>
    <w:rsid w:val="005819C7"/>
    <w:rsid w:val="00592C14"/>
    <w:rsid w:val="005A1C18"/>
    <w:rsid w:val="005A60D1"/>
    <w:rsid w:val="005A621C"/>
    <w:rsid w:val="005C0014"/>
    <w:rsid w:val="005C42B7"/>
    <w:rsid w:val="005C6C88"/>
    <w:rsid w:val="005D038E"/>
    <w:rsid w:val="005D0DD0"/>
    <w:rsid w:val="005D7C44"/>
    <w:rsid w:val="005E13E8"/>
    <w:rsid w:val="005E4225"/>
    <w:rsid w:val="005F34E1"/>
    <w:rsid w:val="005F37F7"/>
    <w:rsid w:val="005F6CA7"/>
    <w:rsid w:val="006011CA"/>
    <w:rsid w:val="00606C51"/>
    <w:rsid w:val="006126DC"/>
    <w:rsid w:val="00616636"/>
    <w:rsid w:val="00621811"/>
    <w:rsid w:val="00622809"/>
    <w:rsid w:val="00624FC4"/>
    <w:rsid w:val="0063518C"/>
    <w:rsid w:val="0064109F"/>
    <w:rsid w:val="00651842"/>
    <w:rsid w:val="006531BA"/>
    <w:rsid w:val="006577A2"/>
    <w:rsid w:val="006602BE"/>
    <w:rsid w:val="00662BAA"/>
    <w:rsid w:val="00674566"/>
    <w:rsid w:val="00674964"/>
    <w:rsid w:val="00674E51"/>
    <w:rsid w:val="0067730B"/>
    <w:rsid w:val="006804B1"/>
    <w:rsid w:val="006849A2"/>
    <w:rsid w:val="00693E3F"/>
    <w:rsid w:val="006A1DE8"/>
    <w:rsid w:val="006A45BC"/>
    <w:rsid w:val="006B4812"/>
    <w:rsid w:val="006B6E33"/>
    <w:rsid w:val="006C07C6"/>
    <w:rsid w:val="006C098D"/>
    <w:rsid w:val="006C1542"/>
    <w:rsid w:val="006C3384"/>
    <w:rsid w:val="006D0781"/>
    <w:rsid w:val="006D1C21"/>
    <w:rsid w:val="006D61CF"/>
    <w:rsid w:val="006D6C01"/>
    <w:rsid w:val="00701C5C"/>
    <w:rsid w:val="007121E9"/>
    <w:rsid w:val="00715693"/>
    <w:rsid w:val="00717CCB"/>
    <w:rsid w:val="007213FC"/>
    <w:rsid w:val="00722C52"/>
    <w:rsid w:val="0072387D"/>
    <w:rsid w:val="00725731"/>
    <w:rsid w:val="00741D5C"/>
    <w:rsid w:val="00742D0C"/>
    <w:rsid w:val="00751511"/>
    <w:rsid w:val="00762603"/>
    <w:rsid w:val="00765016"/>
    <w:rsid w:val="00774941"/>
    <w:rsid w:val="00787A0E"/>
    <w:rsid w:val="00792BA5"/>
    <w:rsid w:val="00795A72"/>
    <w:rsid w:val="007961EF"/>
    <w:rsid w:val="007A2959"/>
    <w:rsid w:val="007A2FFC"/>
    <w:rsid w:val="007A345C"/>
    <w:rsid w:val="007A44DC"/>
    <w:rsid w:val="007A4D33"/>
    <w:rsid w:val="007A60EE"/>
    <w:rsid w:val="007B3E11"/>
    <w:rsid w:val="007B6EEC"/>
    <w:rsid w:val="007B70D3"/>
    <w:rsid w:val="007B7E81"/>
    <w:rsid w:val="007C1135"/>
    <w:rsid w:val="007C5788"/>
    <w:rsid w:val="007D33B3"/>
    <w:rsid w:val="007D6F3D"/>
    <w:rsid w:val="007E5809"/>
    <w:rsid w:val="007E5BD3"/>
    <w:rsid w:val="007F6B79"/>
    <w:rsid w:val="00811E2D"/>
    <w:rsid w:val="0082115B"/>
    <w:rsid w:val="00825421"/>
    <w:rsid w:val="00826474"/>
    <w:rsid w:val="00840B2D"/>
    <w:rsid w:val="008415BC"/>
    <w:rsid w:val="00841A60"/>
    <w:rsid w:val="00842D4E"/>
    <w:rsid w:val="00845980"/>
    <w:rsid w:val="00846569"/>
    <w:rsid w:val="008479CF"/>
    <w:rsid w:val="008640D5"/>
    <w:rsid w:val="008649E5"/>
    <w:rsid w:val="00866D1E"/>
    <w:rsid w:val="008678FD"/>
    <w:rsid w:val="00876870"/>
    <w:rsid w:val="00887BA1"/>
    <w:rsid w:val="00891B2B"/>
    <w:rsid w:val="00892004"/>
    <w:rsid w:val="008974CC"/>
    <w:rsid w:val="008A0B26"/>
    <w:rsid w:val="008C4584"/>
    <w:rsid w:val="008D0B8C"/>
    <w:rsid w:val="008D1A37"/>
    <w:rsid w:val="008E29CD"/>
    <w:rsid w:val="008E4253"/>
    <w:rsid w:val="008E5894"/>
    <w:rsid w:val="008E7E66"/>
    <w:rsid w:val="008F1B62"/>
    <w:rsid w:val="008F5E66"/>
    <w:rsid w:val="008F5F7A"/>
    <w:rsid w:val="008F7926"/>
    <w:rsid w:val="00901456"/>
    <w:rsid w:val="00916659"/>
    <w:rsid w:val="009216AB"/>
    <w:rsid w:val="009231F1"/>
    <w:rsid w:val="009322B8"/>
    <w:rsid w:val="009324CA"/>
    <w:rsid w:val="00934940"/>
    <w:rsid w:val="0093564C"/>
    <w:rsid w:val="0093771A"/>
    <w:rsid w:val="00945158"/>
    <w:rsid w:val="009460EE"/>
    <w:rsid w:val="009506ED"/>
    <w:rsid w:val="00961F40"/>
    <w:rsid w:val="00962631"/>
    <w:rsid w:val="00964A79"/>
    <w:rsid w:val="0097322F"/>
    <w:rsid w:val="00975C78"/>
    <w:rsid w:val="00985D5A"/>
    <w:rsid w:val="0098749A"/>
    <w:rsid w:val="00987B9B"/>
    <w:rsid w:val="00994450"/>
    <w:rsid w:val="009A217A"/>
    <w:rsid w:val="009A2C19"/>
    <w:rsid w:val="009A3A01"/>
    <w:rsid w:val="009A77BE"/>
    <w:rsid w:val="009B3D28"/>
    <w:rsid w:val="009B7ED6"/>
    <w:rsid w:val="009C1BE2"/>
    <w:rsid w:val="009C2A0B"/>
    <w:rsid w:val="009D39B9"/>
    <w:rsid w:val="009E51AB"/>
    <w:rsid w:val="009F0B6E"/>
    <w:rsid w:val="00A030BD"/>
    <w:rsid w:val="00A10EA0"/>
    <w:rsid w:val="00A1313F"/>
    <w:rsid w:val="00A23F49"/>
    <w:rsid w:val="00A25914"/>
    <w:rsid w:val="00A2763F"/>
    <w:rsid w:val="00A30036"/>
    <w:rsid w:val="00A304B1"/>
    <w:rsid w:val="00A320BF"/>
    <w:rsid w:val="00A325B3"/>
    <w:rsid w:val="00A35AB0"/>
    <w:rsid w:val="00A44E9A"/>
    <w:rsid w:val="00A50F3B"/>
    <w:rsid w:val="00A6498A"/>
    <w:rsid w:val="00A70965"/>
    <w:rsid w:val="00A736BF"/>
    <w:rsid w:val="00A743FB"/>
    <w:rsid w:val="00A81240"/>
    <w:rsid w:val="00A83937"/>
    <w:rsid w:val="00AA015E"/>
    <w:rsid w:val="00AA6499"/>
    <w:rsid w:val="00AA6D39"/>
    <w:rsid w:val="00AB6957"/>
    <w:rsid w:val="00AD16D3"/>
    <w:rsid w:val="00AE3C08"/>
    <w:rsid w:val="00AF04EB"/>
    <w:rsid w:val="00AF35FD"/>
    <w:rsid w:val="00AF3972"/>
    <w:rsid w:val="00AF6782"/>
    <w:rsid w:val="00AF6BE3"/>
    <w:rsid w:val="00AF7EE6"/>
    <w:rsid w:val="00B02B1A"/>
    <w:rsid w:val="00B057DC"/>
    <w:rsid w:val="00B05977"/>
    <w:rsid w:val="00B15897"/>
    <w:rsid w:val="00B249B3"/>
    <w:rsid w:val="00B25A4D"/>
    <w:rsid w:val="00B302B9"/>
    <w:rsid w:val="00B30309"/>
    <w:rsid w:val="00B344F3"/>
    <w:rsid w:val="00B347C9"/>
    <w:rsid w:val="00B43DB7"/>
    <w:rsid w:val="00B50F9F"/>
    <w:rsid w:val="00B615B6"/>
    <w:rsid w:val="00B66CEA"/>
    <w:rsid w:val="00B7138F"/>
    <w:rsid w:val="00B7599F"/>
    <w:rsid w:val="00B81F33"/>
    <w:rsid w:val="00B9082D"/>
    <w:rsid w:val="00B91DAF"/>
    <w:rsid w:val="00B92141"/>
    <w:rsid w:val="00B93B4F"/>
    <w:rsid w:val="00BA1688"/>
    <w:rsid w:val="00BA2436"/>
    <w:rsid w:val="00BA4FB2"/>
    <w:rsid w:val="00BA5581"/>
    <w:rsid w:val="00BA733C"/>
    <w:rsid w:val="00BC502C"/>
    <w:rsid w:val="00BD3AA6"/>
    <w:rsid w:val="00BD53C5"/>
    <w:rsid w:val="00BE4518"/>
    <w:rsid w:val="00BF2F3A"/>
    <w:rsid w:val="00BF6807"/>
    <w:rsid w:val="00BF6ECB"/>
    <w:rsid w:val="00C20601"/>
    <w:rsid w:val="00C34659"/>
    <w:rsid w:val="00C36ABF"/>
    <w:rsid w:val="00C451A9"/>
    <w:rsid w:val="00C50356"/>
    <w:rsid w:val="00C52327"/>
    <w:rsid w:val="00C535DF"/>
    <w:rsid w:val="00C54DC7"/>
    <w:rsid w:val="00C73907"/>
    <w:rsid w:val="00C765A5"/>
    <w:rsid w:val="00C76BAD"/>
    <w:rsid w:val="00C80788"/>
    <w:rsid w:val="00C81377"/>
    <w:rsid w:val="00C82A3D"/>
    <w:rsid w:val="00C849D4"/>
    <w:rsid w:val="00C93599"/>
    <w:rsid w:val="00C961DA"/>
    <w:rsid w:val="00CA2460"/>
    <w:rsid w:val="00CA7AA5"/>
    <w:rsid w:val="00CB071A"/>
    <w:rsid w:val="00CC3E3E"/>
    <w:rsid w:val="00CC599E"/>
    <w:rsid w:val="00CC67BD"/>
    <w:rsid w:val="00CC7AC2"/>
    <w:rsid w:val="00CD37E1"/>
    <w:rsid w:val="00CF1298"/>
    <w:rsid w:val="00CF2D60"/>
    <w:rsid w:val="00CF3A8C"/>
    <w:rsid w:val="00CF70F8"/>
    <w:rsid w:val="00D04595"/>
    <w:rsid w:val="00D0514A"/>
    <w:rsid w:val="00D10DB7"/>
    <w:rsid w:val="00D12CA1"/>
    <w:rsid w:val="00D142B9"/>
    <w:rsid w:val="00D231E8"/>
    <w:rsid w:val="00D2623B"/>
    <w:rsid w:val="00D31BCD"/>
    <w:rsid w:val="00D545E3"/>
    <w:rsid w:val="00D63365"/>
    <w:rsid w:val="00D640BF"/>
    <w:rsid w:val="00D64658"/>
    <w:rsid w:val="00D835A0"/>
    <w:rsid w:val="00D8679F"/>
    <w:rsid w:val="00D94030"/>
    <w:rsid w:val="00DA5555"/>
    <w:rsid w:val="00DB2FA8"/>
    <w:rsid w:val="00DB35C2"/>
    <w:rsid w:val="00DB681F"/>
    <w:rsid w:val="00DB78FE"/>
    <w:rsid w:val="00DC25FA"/>
    <w:rsid w:val="00DC3B9E"/>
    <w:rsid w:val="00DD4BDD"/>
    <w:rsid w:val="00DD5F18"/>
    <w:rsid w:val="00DF0576"/>
    <w:rsid w:val="00DF63F2"/>
    <w:rsid w:val="00DF7E20"/>
    <w:rsid w:val="00E00E07"/>
    <w:rsid w:val="00E0165C"/>
    <w:rsid w:val="00E07AEB"/>
    <w:rsid w:val="00E10634"/>
    <w:rsid w:val="00E1072C"/>
    <w:rsid w:val="00E15C1B"/>
    <w:rsid w:val="00E16CD1"/>
    <w:rsid w:val="00E21B2B"/>
    <w:rsid w:val="00E2287B"/>
    <w:rsid w:val="00E238FA"/>
    <w:rsid w:val="00E2424C"/>
    <w:rsid w:val="00E27ECE"/>
    <w:rsid w:val="00E33A32"/>
    <w:rsid w:val="00E51324"/>
    <w:rsid w:val="00E60661"/>
    <w:rsid w:val="00E65622"/>
    <w:rsid w:val="00E75F18"/>
    <w:rsid w:val="00E835FF"/>
    <w:rsid w:val="00E9027D"/>
    <w:rsid w:val="00E93656"/>
    <w:rsid w:val="00E956AD"/>
    <w:rsid w:val="00EA0744"/>
    <w:rsid w:val="00EA4D50"/>
    <w:rsid w:val="00EB5383"/>
    <w:rsid w:val="00EB68F9"/>
    <w:rsid w:val="00EB768B"/>
    <w:rsid w:val="00EC1BC4"/>
    <w:rsid w:val="00EC2BF9"/>
    <w:rsid w:val="00EC3FA5"/>
    <w:rsid w:val="00EC63AC"/>
    <w:rsid w:val="00ED46EB"/>
    <w:rsid w:val="00ED4800"/>
    <w:rsid w:val="00EE40CB"/>
    <w:rsid w:val="00EF1035"/>
    <w:rsid w:val="00EF4653"/>
    <w:rsid w:val="00F01729"/>
    <w:rsid w:val="00F033E0"/>
    <w:rsid w:val="00F04C84"/>
    <w:rsid w:val="00F05411"/>
    <w:rsid w:val="00F06328"/>
    <w:rsid w:val="00F06804"/>
    <w:rsid w:val="00F13935"/>
    <w:rsid w:val="00F16512"/>
    <w:rsid w:val="00F168BB"/>
    <w:rsid w:val="00F17590"/>
    <w:rsid w:val="00F30833"/>
    <w:rsid w:val="00F32EA4"/>
    <w:rsid w:val="00F34061"/>
    <w:rsid w:val="00F366C0"/>
    <w:rsid w:val="00F37260"/>
    <w:rsid w:val="00F47138"/>
    <w:rsid w:val="00F61A78"/>
    <w:rsid w:val="00F67C4A"/>
    <w:rsid w:val="00F70FC0"/>
    <w:rsid w:val="00F8077E"/>
    <w:rsid w:val="00F97A57"/>
    <w:rsid w:val="00FA04D0"/>
    <w:rsid w:val="00FA4223"/>
    <w:rsid w:val="00FB2F0F"/>
    <w:rsid w:val="00FB330D"/>
    <w:rsid w:val="00FD0142"/>
    <w:rsid w:val="00FD0B1D"/>
    <w:rsid w:val="00FD35BA"/>
    <w:rsid w:val="00FF0308"/>
    <w:rsid w:val="00FF54C7"/>
    <w:rsid w:val="00FF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24563A"/>
  <w15:docId w15:val="{D084C652-F8D7-4453-9D9C-EFDF6D32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WP No Space After"/>
    <w:qFormat/>
    <w:rsid w:val="00403990"/>
    <w:pPr>
      <w:spacing w:after="0" w:line="260" w:lineRule="atLeast"/>
    </w:pPr>
    <w:rPr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rsid w:val="00DF63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CC3E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E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rt"/>
    <w:basedOn w:val="Normal"/>
    <w:link w:val="HeaderChar"/>
    <w:uiPriority w:val="99"/>
    <w:unhideWhenUsed/>
    <w:rsid w:val="00080C66"/>
    <w:pPr>
      <w:spacing w:line="300" w:lineRule="atLeast"/>
    </w:pPr>
    <w:rPr>
      <w:b/>
      <w:bCs/>
      <w:sz w:val="22"/>
      <w:szCs w:val="22"/>
    </w:rPr>
  </w:style>
  <w:style w:type="paragraph" w:customStyle="1" w:styleId="WPDocumentTitle">
    <w:name w:val="WP Document Title"/>
    <w:basedOn w:val="Normal"/>
    <w:next w:val="WPDocumentSubtitle"/>
    <w:qFormat/>
    <w:rsid w:val="00A6498A"/>
    <w:pPr>
      <w:spacing w:after="120" w:line="680" w:lineRule="atLeast"/>
    </w:pPr>
    <w:rPr>
      <w:b/>
      <w:sz w:val="64"/>
      <w:szCs w:val="64"/>
    </w:rPr>
  </w:style>
  <w:style w:type="paragraph" w:customStyle="1" w:styleId="WPDocumentSubtitle">
    <w:name w:val="WP Document Subtitle"/>
    <w:basedOn w:val="Normal"/>
    <w:qFormat/>
    <w:rsid w:val="00E238FA"/>
    <w:pPr>
      <w:spacing w:line="360" w:lineRule="atLeast"/>
    </w:pPr>
    <w:rPr>
      <w:sz w:val="28"/>
      <w:szCs w:val="28"/>
    </w:rPr>
  </w:style>
  <w:style w:type="character" w:customStyle="1" w:styleId="HeaderChar">
    <w:name w:val="Header Char"/>
    <w:aliases w:val="rt Char"/>
    <w:basedOn w:val="DefaultParagraphFont"/>
    <w:link w:val="Header"/>
    <w:uiPriority w:val="99"/>
    <w:rsid w:val="00080C66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5F34E1"/>
    <w:pPr>
      <w:spacing w:line="200" w:lineRule="atLeast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F34E1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3E1C"/>
    <w:rPr>
      <w:color w:val="auto"/>
      <w:u w:val="single"/>
    </w:rPr>
  </w:style>
  <w:style w:type="paragraph" w:customStyle="1" w:styleId="WPSectionTitle">
    <w:name w:val="WP Section Title"/>
    <w:basedOn w:val="Normal"/>
    <w:next w:val="WPBodyText"/>
    <w:qFormat/>
    <w:rsid w:val="006D6C01"/>
    <w:pPr>
      <w:spacing w:after="200" w:line="400" w:lineRule="atLeast"/>
    </w:pPr>
    <w:rPr>
      <w:b/>
      <w:sz w:val="32"/>
      <w:szCs w:val="32"/>
    </w:rPr>
  </w:style>
  <w:style w:type="paragraph" w:customStyle="1" w:styleId="WPSectionIntro">
    <w:name w:val="WP Section Intro"/>
    <w:basedOn w:val="Normal"/>
    <w:next w:val="WPBodyText"/>
    <w:qFormat/>
    <w:rsid w:val="004871B8"/>
    <w:pPr>
      <w:spacing w:after="160" w:line="320" w:lineRule="atLeast"/>
    </w:pPr>
    <w:rPr>
      <w:sz w:val="24"/>
      <w:szCs w:val="24"/>
    </w:rPr>
  </w:style>
  <w:style w:type="paragraph" w:customStyle="1" w:styleId="WPCaptionText">
    <w:name w:val="WP Caption Text"/>
    <w:basedOn w:val="Normal"/>
    <w:qFormat/>
    <w:rsid w:val="00133E1C"/>
    <w:pPr>
      <w:spacing w:after="120" w:line="240" w:lineRule="atLeast"/>
    </w:pPr>
    <w:rPr>
      <w:sz w:val="16"/>
      <w:szCs w:val="16"/>
    </w:rPr>
  </w:style>
  <w:style w:type="table" w:styleId="TableGrid">
    <w:name w:val="Table Grid"/>
    <w:basedOn w:val="TableNormal"/>
    <w:uiPriority w:val="59"/>
    <w:rsid w:val="00E15C1B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WPTOCItems">
    <w:name w:val="WP TOC Items"/>
    <w:basedOn w:val="Normal"/>
    <w:qFormat/>
    <w:rsid w:val="00B93B4F"/>
    <w:pPr>
      <w:tabs>
        <w:tab w:val="right" w:pos="2552"/>
      </w:tabs>
      <w:spacing w:after="130"/>
    </w:pPr>
  </w:style>
  <w:style w:type="paragraph" w:customStyle="1" w:styleId="WPCaptionTitle">
    <w:name w:val="WP Caption Title"/>
    <w:basedOn w:val="WPCaptionText"/>
    <w:next w:val="WPCaptionText"/>
    <w:qFormat/>
    <w:rsid w:val="00133E1C"/>
    <w:pPr>
      <w:spacing w:after="0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33E1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B66CEA"/>
    <w:pPr>
      <w:ind w:left="720"/>
      <w:contextualSpacing/>
    </w:pPr>
  </w:style>
  <w:style w:type="paragraph" w:customStyle="1" w:styleId="WPBullets">
    <w:name w:val="WP Bullets"/>
    <w:basedOn w:val="ListParagraph"/>
    <w:qFormat/>
    <w:rsid w:val="005819C7"/>
    <w:pPr>
      <w:numPr>
        <w:numId w:val="1"/>
      </w:numPr>
      <w:spacing w:after="130"/>
      <w:ind w:left="216" w:hanging="216"/>
      <w:contextualSpacing w:val="0"/>
    </w:pPr>
  </w:style>
  <w:style w:type="paragraph" w:customStyle="1" w:styleId="WPBodyText">
    <w:name w:val="WP Body Text"/>
    <w:basedOn w:val="Normal"/>
    <w:qFormat/>
    <w:rsid w:val="004871B8"/>
    <w:pPr>
      <w:spacing w:after="130"/>
    </w:pPr>
  </w:style>
  <w:style w:type="paragraph" w:customStyle="1" w:styleId="WPTOCTitle">
    <w:name w:val="WP TOC Title"/>
    <w:basedOn w:val="Normal"/>
    <w:next w:val="WPTOCItems"/>
    <w:rsid w:val="00403990"/>
    <w:pPr>
      <w:spacing w:after="130"/>
    </w:pPr>
    <w:rPr>
      <w:b/>
      <w:sz w:val="22"/>
      <w:szCs w:val="22"/>
    </w:rPr>
  </w:style>
  <w:style w:type="paragraph" w:customStyle="1" w:styleId="WPLegal">
    <w:name w:val="WP Legal"/>
    <w:basedOn w:val="Normal"/>
    <w:link w:val="WPLegalChar"/>
    <w:qFormat/>
    <w:rsid w:val="00281BB0"/>
    <w:pPr>
      <w:tabs>
        <w:tab w:val="right" w:pos="6804"/>
      </w:tabs>
      <w:spacing w:line="180" w:lineRule="atLeast"/>
    </w:pPr>
    <w:rPr>
      <w:sz w:val="14"/>
      <w:szCs w:val="14"/>
    </w:rPr>
  </w:style>
  <w:style w:type="character" w:customStyle="1" w:styleId="WPLegalChar">
    <w:name w:val="WP Legal Char"/>
    <w:basedOn w:val="DefaultParagraphFont"/>
    <w:link w:val="WPLegal"/>
    <w:rsid w:val="00281BB0"/>
    <w:rPr>
      <w:sz w:val="14"/>
      <w:szCs w:val="14"/>
    </w:rPr>
  </w:style>
  <w:style w:type="paragraph" w:customStyle="1" w:styleId="WPBodyTitle">
    <w:name w:val="WP Body Title"/>
    <w:basedOn w:val="WPBodyText"/>
    <w:next w:val="WPBodyText"/>
    <w:qFormat/>
    <w:rsid w:val="006D6C01"/>
    <w:pPr>
      <w:spacing w:before="260"/>
    </w:pPr>
    <w:rPr>
      <w:b/>
      <w:bCs/>
    </w:rPr>
  </w:style>
  <w:style w:type="character" w:styleId="EndnoteReference">
    <w:name w:val="endnote reference"/>
    <w:basedOn w:val="DefaultParagraphFont"/>
    <w:uiPriority w:val="99"/>
    <w:rsid w:val="005A621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5A621C"/>
    <w:pPr>
      <w:spacing w:line="180" w:lineRule="atLeast"/>
    </w:pPr>
    <w:rPr>
      <w:sz w:val="14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A621C"/>
    <w:rPr>
      <w:sz w:val="14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5A621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A621C"/>
    <w:pPr>
      <w:spacing w:line="180" w:lineRule="atLeast"/>
    </w:pPr>
    <w:rPr>
      <w:sz w:val="14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A621C"/>
    <w:rPr>
      <w:sz w:val="14"/>
      <w:szCs w:val="16"/>
    </w:rPr>
  </w:style>
  <w:style w:type="paragraph" w:customStyle="1" w:styleId="WPContactInfo">
    <w:name w:val="WP Contact Info"/>
    <w:basedOn w:val="Normal"/>
    <w:qFormat/>
    <w:rsid w:val="005A621C"/>
    <w:pPr>
      <w:tabs>
        <w:tab w:val="left" w:pos="216"/>
      </w:tabs>
      <w:spacing w:line="240" w:lineRule="atLeast"/>
    </w:pPr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0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031"/>
    <w:rPr>
      <w:rFonts w:ascii="Tahoma" w:hAnsi="Tahoma" w:cs="Tahoma"/>
      <w:sz w:val="16"/>
      <w:szCs w:val="16"/>
    </w:rPr>
  </w:style>
  <w:style w:type="paragraph" w:customStyle="1" w:styleId="hpeintroduction">
    <w:name w:val="hpe introduction"/>
    <w:basedOn w:val="hpebodycopyARIAL"/>
    <w:rsid w:val="00B02B1A"/>
    <w:pPr>
      <w:spacing w:after="110" w:line="320" w:lineRule="exact"/>
    </w:pPr>
    <w:rPr>
      <w:sz w:val="28"/>
      <w:szCs w:val="28"/>
    </w:rPr>
  </w:style>
  <w:style w:type="paragraph" w:customStyle="1" w:styleId="hpebodycopyheader">
    <w:name w:val="hpe body copy header"/>
    <w:basedOn w:val="hpebodycopyARIAL"/>
    <w:next w:val="hpebodycopyARIAL"/>
    <w:rsid w:val="00B02B1A"/>
    <w:rPr>
      <w:rFonts w:ascii="Arial Bold" w:hAnsi="Arial Bold"/>
    </w:rPr>
  </w:style>
  <w:style w:type="paragraph" w:customStyle="1" w:styleId="hpebodycopyARIAL">
    <w:name w:val="hpe body copy ARIAL"/>
    <w:rsid w:val="00B02B1A"/>
    <w:pPr>
      <w:spacing w:after="0" w:line="220" w:lineRule="exact"/>
    </w:pPr>
    <w:rPr>
      <w:rFonts w:ascii="Arial" w:hAnsi="Arial"/>
      <w:sz w:val="18"/>
      <w:szCs w:val="18"/>
    </w:rPr>
  </w:style>
  <w:style w:type="paragraph" w:customStyle="1" w:styleId="TableHeading">
    <w:name w:val="Table Heading"/>
    <w:autoRedefine/>
    <w:qFormat/>
    <w:rsid w:val="00B02B1A"/>
    <w:pPr>
      <w:spacing w:before="60" w:after="60" w:line="240" w:lineRule="auto"/>
      <w:ind w:left="-1473" w:firstLine="1473"/>
      <w:jc w:val="center"/>
    </w:pPr>
    <w:rPr>
      <w:rFonts w:ascii="Arial" w:eastAsia="Times New Roman" w:hAnsi="Arial" w:cs="Times New Roman"/>
      <w:b/>
      <w:sz w:val="16"/>
      <w:szCs w:val="20"/>
    </w:rPr>
  </w:style>
  <w:style w:type="paragraph" w:customStyle="1" w:styleId="TableText">
    <w:name w:val="Table Text"/>
    <w:basedOn w:val="Normal"/>
    <w:autoRedefine/>
    <w:qFormat/>
    <w:rsid w:val="003070EE"/>
    <w:pPr>
      <w:spacing w:before="60" w:after="60" w:line="240" w:lineRule="auto"/>
    </w:pPr>
    <w:rPr>
      <w:rFonts w:eastAsia="Times New Roman" w:cstheme="minorHAnsi"/>
      <w:vanish/>
      <w:sz w:val="16"/>
      <w:szCs w:val="20"/>
      <w:lang w:val="en-GB" w:eastAsia="en-GB"/>
    </w:rPr>
  </w:style>
  <w:style w:type="paragraph" w:customStyle="1" w:styleId="hpesubhead">
    <w:name w:val="hpe subhead"/>
    <w:basedOn w:val="hpebodycopyheader"/>
    <w:next w:val="hpebodycopyARIAL"/>
    <w:autoRedefine/>
    <w:rsid w:val="00DF63F2"/>
    <w:pPr>
      <w:spacing w:before="110"/>
      <w:ind w:left="360" w:hanging="360"/>
    </w:pPr>
    <w:rPr>
      <w:color w:val="00B388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F63F2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63F2"/>
    <w:pPr>
      <w:tabs>
        <w:tab w:val="right" w:leader="dot" w:pos="9350"/>
      </w:tabs>
      <w:spacing w:line="259" w:lineRule="auto"/>
      <w:outlineLvl w:val="9"/>
    </w:pPr>
    <w:rPr>
      <w:noProof/>
      <w:color w:val="auto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F63F2"/>
    <w:pPr>
      <w:tabs>
        <w:tab w:val="left" w:pos="400"/>
        <w:tab w:val="right" w:leader="dot" w:pos="9350"/>
      </w:tabs>
      <w:spacing w:after="100" w:line="240" w:lineRule="auto"/>
    </w:pPr>
    <w:rPr>
      <w:rFonts w:eastAsia="Times New Roman" w:cstheme="minorHAnsi"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F63F2"/>
    <w:pPr>
      <w:spacing w:after="100" w:line="240" w:lineRule="auto"/>
      <w:ind w:left="200"/>
    </w:pPr>
    <w:rPr>
      <w:rFonts w:eastAsia="Times New Roman" w:cstheme="minorHAnsi"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F63F2"/>
    <w:pPr>
      <w:spacing w:after="100" w:line="240" w:lineRule="auto"/>
      <w:ind w:left="400"/>
    </w:pPr>
    <w:rPr>
      <w:rFonts w:eastAsia="Times New Roman" w:cstheme="minorHAnsi"/>
      <w:noProof/>
      <w:sz w:val="20"/>
      <w:szCs w:val="20"/>
    </w:rPr>
  </w:style>
  <w:style w:type="paragraph" w:customStyle="1" w:styleId="bulletlist">
    <w:name w:val="bullet list"/>
    <w:basedOn w:val="hpebodycopyARIAL"/>
    <w:rsid w:val="00DF63F2"/>
    <w:pPr>
      <w:numPr>
        <w:numId w:val="2"/>
      </w:numPr>
    </w:pPr>
  </w:style>
  <w:style w:type="paragraph" w:customStyle="1" w:styleId="Subhead1">
    <w:name w:val="Subhead 1"/>
    <w:next w:val="Normal"/>
    <w:autoRedefine/>
    <w:qFormat/>
    <w:rsid w:val="008E4253"/>
    <w:pPr>
      <w:keepNext/>
      <w:pageBreakBefore/>
      <w:numPr>
        <w:numId w:val="3"/>
      </w:numPr>
      <w:spacing w:before="300" w:after="100" w:line="280" w:lineRule="exact"/>
      <w:outlineLvl w:val="0"/>
    </w:pPr>
    <w:rPr>
      <w:rFonts w:ascii="Arial" w:eastAsia="Times New Roman" w:hAnsi="Arial" w:cs="Times New Roman"/>
      <w:b/>
      <w:caps/>
      <w:sz w:val="24"/>
      <w:szCs w:val="20"/>
    </w:rPr>
  </w:style>
  <w:style w:type="paragraph" w:customStyle="1" w:styleId="Subhead2">
    <w:name w:val="Subhead 2"/>
    <w:basedOn w:val="Normal"/>
    <w:next w:val="Normal"/>
    <w:autoRedefine/>
    <w:qFormat/>
    <w:rsid w:val="008E4253"/>
    <w:pPr>
      <w:keepNext/>
      <w:numPr>
        <w:ilvl w:val="1"/>
        <w:numId w:val="3"/>
      </w:numPr>
      <w:spacing w:before="300" w:after="100" w:line="280" w:lineRule="exact"/>
      <w:ind w:left="576" w:hanging="576"/>
      <w:outlineLvl w:val="1"/>
    </w:pPr>
    <w:rPr>
      <w:rFonts w:ascii="Arial Bold" w:eastAsia="Times New Roman" w:hAnsi="Arial Bold" w:cs="Times New Roman"/>
      <w:b/>
      <w:sz w:val="22"/>
      <w:szCs w:val="20"/>
    </w:rPr>
  </w:style>
  <w:style w:type="paragraph" w:customStyle="1" w:styleId="Subhead3">
    <w:name w:val="Subhead 3"/>
    <w:next w:val="Normal"/>
    <w:autoRedefine/>
    <w:qFormat/>
    <w:rsid w:val="008E4253"/>
    <w:pPr>
      <w:keepNext/>
      <w:numPr>
        <w:ilvl w:val="2"/>
        <w:numId w:val="3"/>
      </w:numPr>
      <w:tabs>
        <w:tab w:val="num" w:pos="720"/>
      </w:tabs>
      <w:spacing w:before="300" w:after="100" w:line="280" w:lineRule="exact"/>
      <w:ind w:left="720" w:hanging="720"/>
      <w:outlineLvl w:val="2"/>
    </w:pPr>
    <w:rPr>
      <w:rFonts w:ascii="Arial Bold" w:eastAsia="Times New Roman" w:hAnsi="Arial Bold" w:cs="Times New Roman"/>
      <w:b/>
      <w:bCs/>
      <w:sz w:val="20"/>
      <w:szCs w:val="20"/>
    </w:rPr>
  </w:style>
  <w:style w:type="paragraph" w:customStyle="1" w:styleId="TableBody8pt">
    <w:name w:val="Table Body 8pt"/>
    <w:basedOn w:val="Normal"/>
    <w:uiPriority w:val="39"/>
    <w:qFormat/>
    <w:rsid w:val="00624FC4"/>
    <w:pPr>
      <w:spacing w:before="60" w:after="60" w:line="240" w:lineRule="auto"/>
    </w:pPr>
    <w:rPr>
      <w:rFonts w:ascii="Arial" w:eastAsia="Times New Roman" w:hAnsi="Arial" w:cs="Times New Roman"/>
      <w:sz w:val="16"/>
      <w:szCs w:val="20"/>
    </w:rPr>
  </w:style>
  <w:style w:type="paragraph" w:customStyle="1" w:styleId="TableRowhead8pt">
    <w:name w:val="Table Rowhead 8 pt"/>
    <w:basedOn w:val="TableSubhead8pt"/>
    <w:uiPriority w:val="99"/>
    <w:rsid w:val="00624FC4"/>
    <w:rPr>
      <w:b w:val="0"/>
      <w:caps/>
    </w:rPr>
  </w:style>
  <w:style w:type="paragraph" w:customStyle="1" w:styleId="MISCTableCaptionHeader8pt">
    <w:name w:val="MISC: Table Caption Header 8pt"/>
    <w:uiPriority w:val="99"/>
    <w:rsid w:val="00624FC4"/>
    <w:pPr>
      <w:spacing w:after="60" w:line="240" w:lineRule="auto"/>
    </w:pPr>
    <w:rPr>
      <w:rFonts w:ascii="Arial" w:eastAsia="Times New Roman" w:hAnsi="Arial" w:cs="Times New Roman"/>
      <w:sz w:val="16"/>
      <w:szCs w:val="20"/>
    </w:rPr>
  </w:style>
  <w:style w:type="paragraph" w:customStyle="1" w:styleId="TableSubhead8pt">
    <w:name w:val="Table Subhead 8 pt"/>
    <w:uiPriority w:val="99"/>
    <w:rsid w:val="00624FC4"/>
    <w:pPr>
      <w:spacing w:before="60" w:after="60" w:line="240" w:lineRule="auto"/>
    </w:pPr>
    <w:rPr>
      <w:rFonts w:ascii="Arial Bold" w:eastAsia="Times New Roman" w:hAnsi="Arial Bold" w:cs="Times New Roman"/>
      <w:b/>
      <w:sz w:val="16"/>
      <w:szCs w:val="20"/>
    </w:rPr>
  </w:style>
  <w:style w:type="character" w:customStyle="1" w:styleId="MISCTableCaptionHeaderBold8pt">
    <w:name w:val="MISC: Table Caption Header Bold 8pt"/>
    <w:uiPriority w:val="1"/>
    <w:rsid w:val="00624FC4"/>
    <w:rPr>
      <w:rFonts w:ascii="Arial Bold" w:hAnsi="Arial Bold"/>
      <w:b/>
      <w:color w:val="auto"/>
      <w:sz w:val="16"/>
    </w:rPr>
  </w:style>
  <w:style w:type="paragraph" w:styleId="NormalWeb">
    <w:name w:val="Normal (Web)"/>
    <w:basedOn w:val="Normal"/>
    <w:uiPriority w:val="99"/>
    <w:unhideWhenUsed/>
    <w:rsid w:val="00A30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2115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A1DE8"/>
    <w:rPr>
      <w:i/>
      <w:iCs/>
    </w:rPr>
  </w:style>
  <w:style w:type="paragraph" w:customStyle="1" w:styleId="Footer0">
    <w:name w:val="*Footer"/>
    <w:basedOn w:val="Normal"/>
    <w:uiPriority w:val="1"/>
    <w:qFormat/>
    <w:rsid w:val="000F5E65"/>
    <w:pPr>
      <w:tabs>
        <w:tab w:val="right" w:pos="8856"/>
      </w:tabs>
      <w:spacing w:line="260" w:lineRule="exact"/>
      <w:ind w:left="720"/>
      <w:jc w:val="center"/>
    </w:pPr>
    <w:rPr>
      <w:rFonts w:ascii="Arial" w:eastAsia="PMingLiU" w:hAnsi="Arial" w:cs="Times New Roman"/>
      <w:lang w:bidi="ar-DZ"/>
    </w:rPr>
  </w:style>
  <w:style w:type="table" w:customStyle="1" w:styleId="DXCTable">
    <w:name w:val="DXC Table"/>
    <w:basedOn w:val="TableNormal"/>
    <w:next w:val="TableGrid"/>
    <w:uiPriority w:val="39"/>
    <w:rsid w:val="000F5E65"/>
    <w:pPr>
      <w:spacing w:after="0" w:line="240" w:lineRule="auto"/>
    </w:pPr>
    <w:rPr>
      <w:rFonts w:ascii="Arial" w:hAnsi="Arial"/>
      <w:sz w:val="20"/>
    </w:rPr>
    <w:tblPr>
      <w:tblBorders>
        <w:bottom w:val="single" w:sz="4" w:space="0" w:color="auto"/>
        <w:insideH w:val="single" w:sz="4" w:space="0" w:color="auto"/>
      </w:tblBorders>
    </w:tblPr>
    <w:tblStylePr w:type="firstRow">
      <w:tblPr/>
      <w:tcPr>
        <w:tcBorders>
          <w:top w:val="nil"/>
          <w:bottom w:val="single" w:sz="4" w:space="0" w:color="auto"/>
        </w:tcBorders>
      </w:tcPr>
    </w:tblStylePr>
  </w:style>
  <w:style w:type="paragraph" w:customStyle="1" w:styleId="Footerright">
    <w:name w:val="Footer_right"/>
    <w:basedOn w:val="Footer"/>
    <w:qFormat/>
    <w:rsid w:val="000F5E65"/>
    <w:pPr>
      <w:tabs>
        <w:tab w:val="center" w:pos="4320"/>
        <w:tab w:val="right" w:pos="8640"/>
      </w:tabs>
      <w:spacing w:line="259" w:lineRule="auto"/>
      <w:jc w:val="right"/>
    </w:pPr>
    <w:rPr>
      <w:rFonts w:ascii="Arial" w:eastAsia="PMingLiU" w:hAnsi="Arial" w:cs="Times New Roman"/>
      <w:color w:val="000000"/>
      <w:szCs w:val="20"/>
      <w:lang w:bidi="ar-DZ"/>
    </w:rPr>
  </w:style>
  <w:style w:type="paragraph" w:customStyle="1" w:styleId="Logo">
    <w:name w:val="Logo"/>
    <w:qFormat/>
    <w:rsid w:val="000F5E65"/>
    <w:pPr>
      <w:spacing w:after="0" w:line="240" w:lineRule="auto"/>
    </w:pPr>
    <w:rPr>
      <w:rFonts w:ascii="Arial" w:eastAsia="PMingLiU" w:hAnsi="Arial" w:cs="Times New Roman"/>
      <w:sz w:val="18"/>
      <w:szCs w:val="18"/>
      <w:lang w:bidi="ar-DZ"/>
    </w:rPr>
  </w:style>
  <w:style w:type="paragraph" w:customStyle="1" w:styleId="Headerleft">
    <w:name w:val="Header.left"/>
    <w:qFormat/>
    <w:rsid w:val="000F5E65"/>
    <w:pPr>
      <w:spacing w:after="0" w:line="240" w:lineRule="auto"/>
    </w:pPr>
    <w:rPr>
      <w:rFonts w:ascii="Arial" w:eastAsia="PMingLiU" w:hAnsi="Arial" w:cs="Times New Roman"/>
      <w:sz w:val="18"/>
      <w:szCs w:val="20"/>
      <w:lang w:bidi="ar-DZ"/>
    </w:rPr>
  </w:style>
  <w:style w:type="paragraph" w:customStyle="1" w:styleId="spacer">
    <w:name w:val="spacer"/>
    <w:qFormat/>
    <w:rsid w:val="000F5E65"/>
    <w:pPr>
      <w:spacing w:after="0" w:line="120" w:lineRule="exact"/>
    </w:pPr>
    <w:rPr>
      <w:rFonts w:ascii="Arial" w:eastAsia="PMingLiU" w:hAnsi="Arial" w:cs="Times New Roman"/>
      <w:color w:val="000000"/>
      <w:sz w:val="12"/>
      <w:szCs w:val="20"/>
      <w:lang w:bidi="ar-DZ"/>
    </w:rPr>
  </w:style>
  <w:style w:type="paragraph" w:customStyle="1" w:styleId="CoverText2">
    <w:name w:val="*Cover Text 2"/>
    <w:basedOn w:val="Normal"/>
    <w:qFormat/>
    <w:rsid w:val="00DA5555"/>
    <w:pPr>
      <w:spacing w:before="120" w:after="120" w:line="240" w:lineRule="auto"/>
      <w:ind w:left="2160"/>
    </w:pPr>
    <w:rPr>
      <w:rFonts w:ascii="Arial" w:eastAsia="PMingLiU" w:hAnsi="Arial" w:cs="Times New Roman"/>
      <w:color w:val="000000" w:themeColor="text2"/>
      <w:sz w:val="40"/>
      <w:szCs w:val="24"/>
      <w:lang w:bidi="ar-DZ"/>
    </w:rPr>
  </w:style>
  <w:style w:type="paragraph" w:customStyle="1" w:styleId="CoverText1white">
    <w:name w:val="*Cover Text 1_white"/>
    <w:qFormat/>
    <w:rsid w:val="00DA5555"/>
    <w:pPr>
      <w:spacing w:after="360" w:line="240" w:lineRule="auto"/>
    </w:pPr>
    <w:rPr>
      <w:rFonts w:ascii="Arial" w:eastAsia="PMingLiU" w:hAnsi="Arial" w:cs="Times New Roman"/>
      <w:b/>
      <w:color w:val="FFFFFF" w:themeColor="background1"/>
      <w:sz w:val="48"/>
      <w:szCs w:val="44"/>
      <w:lang w:bidi="ar-DZ"/>
    </w:rPr>
  </w:style>
  <w:style w:type="paragraph" w:customStyle="1" w:styleId="CoverText2white">
    <w:name w:val="*Cover Text 2_white"/>
    <w:qFormat/>
    <w:rsid w:val="00DA5555"/>
    <w:pPr>
      <w:spacing w:after="160" w:line="240" w:lineRule="auto"/>
    </w:pPr>
    <w:rPr>
      <w:rFonts w:ascii="Arial" w:eastAsia="PMingLiU" w:hAnsi="Arial" w:cs="Times New Roman"/>
      <w:color w:val="FFFFFF" w:themeColor="background1"/>
      <w:sz w:val="40"/>
      <w:szCs w:val="24"/>
      <w:lang w:bidi="ar-DZ"/>
    </w:rPr>
  </w:style>
  <w:style w:type="character" w:customStyle="1" w:styleId="Heading3Char">
    <w:name w:val="Heading 3 Char"/>
    <w:basedOn w:val="DefaultParagraphFont"/>
    <w:link w:val="Heading3"/>
    <w:uiPriority w:val="9"/>
    <w:rsid w:val="00196E46"/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E3E"/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character" w:customStyle="1" w:styleId="ui-provider">
    <w:name w:val="ui-provider"/>
    <w:basedOn w:val="DefaultParagraphFont"/>
    <w:rsid w:val="00811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idpucms03.ssn.entsvcs.net/issues/7514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ancok\OneDrive%20-%20Hewlett%20Packard%20Enterprise\Personal%20Documents\_Docs\_DOCS%20TEMPLATES\EDGE_Asset_Formatting_Guidelines\dxc_whitepaper_a4_template.dotx" TargetMode="External"/></Relationships>
</file>

<file path=word/theme/theme1.xml><?xml version="1.0" encoding="utf-8"?>
<a:theme xmlns:a="http://schemas.openxmlformats.org/drawingml/2006/main" name="DXC">
  <a:themeElements>
    <a:clrScheme name="DXC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666666"/>
      </a:accent2>
      <a:accent3>
        <a:srgbClr val="FFED00"/>
      </a:accent3>
      <a:accent4>
        <a:srgbClr val="64FF00"/>
      </a:accent4>
      <a:accent5>
        <a:srgbClr val="00C9FF"/>
      </a:accent5>
      <a:accent6>
        <a:srgbClr val="D9D9D9"/>
      </a:accent6>
      <a:hlink>
        <a:srgbClr val="000000"/>
      </a:hlink>
      <a:folHlink>
        <a:srgbClr val="666666"/>
      </a:folHlink>
    </a:clrScheme>
    <a:fontScheme name="DXC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DXC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sq" cmpd="sng" algn="ctr">
          <a:solidFill>
            <a:schemeClr val="phClr"/>
          </a:solidFill>
          <a:prstDash val="solid"/>
        </a:ln>
        <a:ln w="6350" cap="sq" cmpd="sng" algn="ctr">
          <a:solidFill>
            <a:schemeClr val="phClr"/>
          </a:solidFill>
          <a:prstDash val="solid"/>
        </a:ln>
        <a:ln w="6350" cap="sq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>
    <a:spDef>
      <a:spPr>
        <a:ln>
          <a:noFill/>
        </a:ln>
      </a:spPr>
      <a:bodyPr/>
      <a:lstStyle/>
      <a:style>
        <a:lnRef idx="0">
          <a:schemeClr val="accent1"/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 cap="sq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7E830-6D85-4717-9BCC-15BC8773D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dxc_whitepaper_a4_template.dotx</Template>
  <TotalTime>3111</TotalTime>
  <Pages>4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EDGE MS Word Template</vt:lpstr>
    </vt:vector>
  </TitlesOfParts>
  <Manager/>
  <Company>DXC</Company>
  <LinksUpToDate>false</LinksUpToDate>
  <CharactersWithSpaces>2838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EDGE MS Word Template</dc:title>
  <dc:subject/>
  <dc:creator>Sidhan, Jagan</dc:creator>
  <cp:keywords/>
  <dc:description/>
  <cp:lastModifiedBy>R, Rajesh</cp:lastModifiedBy>
  <cp:revision>18</cp:revision>
  <cp:lastPrinted>2017-03-22T18:56:00Z</cp:lastPrinted>
  <dcterms:created xsi:type="dcterms:W3CDTF">2023-06-26T10:05:00Z</dcterms:created>
  <dcterms:modified xsi:type="dcterms:W3CDTF">2023-08-04T16:19:00Z</dcterms:modified>
  <cp:category/>
</cp:coreProperties>
</file>